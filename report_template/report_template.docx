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맑은 고딕" w:eastAsia="맑은 고딕" w:hAnsi="맑은 고딕"/>
          <w:sz w:val="16"/>
        </w:rPr>
        <w:id w:val="-1975434350"/>
        <w:docPartObj>
          <w:docPartGallery w:val="Cover Pages"/>
          <w:docPartUnique/>
        </w:docPartObj>
      </w:sdtPr>
      <w:sdtEndPr/>
      <w:sdtContent>
        <w:p w:rsidR="00361A42" w:rsidRPr="00022FC6" w:rsidRDefault="00CE0975">
          <w:pPr>
            <w:rPr>
              <w:rFonts w:ascii="맑은 고딕" w:eastAsia="맑은 고딕" w:hAnsi="맑은 고딕"/>
              <w:sz w:val="16"/>
            </w:rPr>
          </w:pPr>
          <w:r w:rsidRPr="00022FC6">
            <w:rPr>
              <w:rFonts w:ascii="맑은 고딕" w:eastAsia="맑은 고딕" w:hAnsi="맑은 고딕"/>
              <w:b/>
              <w:bCs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4B941EEF" wp14:editId="0C7391F1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6486525" cy="6687879"/>
                    <wp:effectExtent l="0" t="0" r="9525" b="0"/>
                    <wp:wrapNone/>
                    <wp:docPr id="14" name="텍스트 상자 14" descr="보고서 제목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865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맑은 고딕" w:eastAsia="맑은 고딕" w:hAnsi="맑은 고딕"/>
                                    <w:sz w:val="72"/>
                                    <w:szCs w:val="96"/>
                                  </w:rPr>
                                  <w:alias w:val="제목"/>
                                  <w:tag w:val=""/>
                                  <w:id w:val="2115015981"/>
                                  <w:placeholder>
                                    <w:docPart w:val="8D69F0AF30414632ACD6F25A053FD16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1A42" w:rsidRPr="003427CE" w:rsidRDefault="003427CE">
                                    <w:pPr>
                                      <w:pStyle w:val="ac"/>
                                      <w:rPr>
                                        <w:rFonts w:ascii="맑은 고딕" w:eastAsia="맑은 고딕" w:hAnsi="맑은 고딕"/>
                                        <w:sz w:val="96"/>
                                        <w:szCs w:val="96"/>
                                      </w:rPr>
                                    </w:pPr>
                                    <w:r w:rsidRPr="003427CE">
                                      <w:rPr>
                                        <w:rFonts w:ascii="맑은 고딕" w:eastAsia="맑은 고딕" w:hAnsi="맑은 고딕" w:hint="eastAsia"/>
                                        <w:sz w:val="72"/>
                                        <w:szCs w:val="96"/>
                                      </w:rPr>
                                      <w:t>납품 데</w:t>
                                    </w:r>
                                    <w:r w:rsidRPr="003427CE">
                                      <w:rPr>
                                        <w:rFonts w:ascii="맑은 고딕" w:eastAsia="맑은 고딕" w:hAnsi="맑은 고딕"/>
                                        <w:sz w:val="72"/>
                                        <w:szCs w:val="96"/>
                                      </w:rPr>
                                      <w:t>이터</w:t>
                                    </w:r>
                                    <w:r w:rsidRPr="003427CE">
                                      <w:rPr>
                                        <w:rFonts w:ascii="맑은 고딕" w:eastAsia="맑은 고딕" w:hAnsi="맑은 고딕" w:hint="eastAsia"/>
                                        <w:sz w:val="72"/>
                                        <w:szCs w:val="96"/>
                                      </w:rPr>
                                      <w:t xml:space="preserve"> 검</w:t>
                                    </w:r>
                                    <w:r w:rsidRPr="003427CE">
                                      <w:rPr>
                                        <w:rFonts w:ascii="맑은 고딕" w:eastAsia="맑은 고딕" w:hAnsi="맑은 고딕"/>
                                        <w:sz w:val="72"/>
                                        <w:szCs w:val="96"/>
                                      </w:rPr>
                                      <w:t>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sz w:val="72"/>
                                        <w:szCs w:val="96"/>
                                      </w:rPr>
                                      <w:t xml:space="preserve"> </w:t>
                                    </w:r>
                                    <w:r w:rsidRPr="003427CE">
                                      <w:rPr>
                                        <w:rFonts w:ascii="맑은 고딕" w:eastAsia="맑은 고딕" w:hAnsi="맑은 고딕"/>
                                        <w:sz w:val="72"/>
                                        <w:szCs w:val="96"/>
                                      </w:rPr>
                                      <w:t>보고</w:t>
                                    </w:r>
                                    <w:r w:rsidRPr="003427CE">
                                      <w:rPr>
                                        <w:rFonts w:ascii="맑은 고딕" w:eastAsia="맑은 고딕" w:hAnsi="맑은 고딕" w:hint="eastAsia"/>
                                        <w:sz w:val="72"/>
                                        <w:szCs w:val="96"/>
                                      </w:rPr>
                                      <w:t>서</w:t>
                                    </w:r>
                                  </w:p>
                                </w:sdtContent>
                              </w:sdt>
                              <w:p w:rsidR="00361A42" w:rsidRPr="00022FC6" w:rsidRDefault="00471E7E">
                                <w:pPr>
                                  <w:pStyle w:val="a6"/>
                                  <w:ind w:left="144" w:right="720"/>
                                  <w:rPr>
                                    <w:rFonts w:ascii="맑은 고딕" w:eastAsia="맑은 고딕" w:hAnsi="맑은 고딕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  <w:sz w:val="56"/>
                                    </w:rPr>
                                    <w:alias w:val="부제"/>
                                    <w:tag w:val=""/>
                                    <w:id w:val="867562735"/>
                                    <w:placeholder>
                                      <w:docPart w:val="AA599939D0414C78894A3D1B496C750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27CE">
                                      <w:rPr>
                                        <w:rFonts w:ascii="맑은 고딕" w:eastAsia="맑은 고딕" w:hAnsi="맑은 고딕"/>
                                        <w:sz w:val="56"/>
                                      </w:rPr>
                                      <w:t>20160514_</w:t>
                                    </w:r>
                                    <w:r w:rsidR="003427CE">
                                      <w:rPr>
                                        <w:rFonts w:ascii="맑은 고딕" w:eastAsia="맑은 고딕" w:hAnsi="맑은 고딕" w:hint="eastAsia"/>
                                        <w:sz w:val="56"/>
                                      </w:rPr>
                                      <w:t>중앙</w:t>
                                    </w:r>
                                    <w:r w:rsidR="003427CE">
                                      <w:rPr>
                                        <w:rFonts w:ascii="맑은 고딕" w:eastAsia="맑은 고딕" w:hAnsi="맑은 고딕"/>
                                        <w:sz w:val="56"/>
                                      </w:rPr>
                                      <w:t>항업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4B941EE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" o:spid="_x0000_s1026" type="#_x0000_t202" alt="보고서 제목" style="position:absolute;margin-left:0;margin-top:0;width:510.75pt;height:526.6pt;z-index:-251641856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맑은 고딕" w:eastAsia="맑은 고딕" w:hAnsi="맑은 고딕"/>
                              <w:sz w:val="72"/>
                              <w:szCs w:val="96"/>
                            </w:rPr>
                            <w:alias w:val="제목"/>
                            <w:tag w:val=""/>
                            <w:id w:val="2115015981"/>
                            <w:placeholder>
                              <w:docPart w:val="8D69F0AF30414632ACD6F25A053FD167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61A42" w:rsidRPr="003427CE" w:rsidRDefault="003427CE">
                              <w:pPr>
                                <w:pStyle w:val="ac"/>
                                <w:rPr>
                                  <w:rFonts w:ascii="맑은 고딕" w:eastAsia="맑은 고딕" w:hAnsi="맑은 고딕"/>
                                  <w:sz w:val="96"/>
                                  <w:szCs w:val="96"/>
                                </w:rPr>
                              </w:pPr>
                              <w:r w:rsidRPr="003427CE">
                                <w:rPr>
                                  <w:rFonts w:ascii="맑은 고딕" w:eastAsia="맑은 고딕" w:hAnsi="맑은 고딕" w:hint="eastAsia"/>
                                  <w:sz w:val="72"/>
                                  <w:szCs w:val="96"/>
                                </w:rPr>
                                <w:t>납품 데이터 검수 보고서</w:t>
                              </w:r>
                            </w:p>
                          </w:sdtContent>
                        </w:sdt>
                        <w:p w:rsidR="00361A42" w:rsidRPr="00022FC6" w:rsidRDefault="00471E7E">
                          <w:pPr>
                            <w:pStyle w:val="a6"/>
                            <w:ind w:left="144" w:right="720"/>
                            <w:rPr>
                              <w:rFonts w:ascii="맑은 고딕" w:eastAsia="맑은 고딕" w:hAnsi="맑은 고딕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  <w:sz w:val="56"/>
                              </w:rPr>
                              <w:alias w:val="부제"/>
                              <w:tag w:val=""/>
                              <w:id w:val="867562735"/>
                              <w:placeholder>
                                <w:docPart w:val="AA599939D0414C78894A3D1B496C750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427CE">
                                <w:rPr>
                                  <w:rFonts w:ascii="맑은 고딕" w:eastAsia="맑은 고딕" w:hAnsi="맑은 고딕"/>
                                  <w:sz w:val="56"/>
                                </w:rPr>
                                <w:t>20160514_중앙항업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22FC6">
            <w:rPr>
              <w:rFonts w:ascii="맑은 고딕" w:eastAsia="맑은 고딕" w:hAnsi="맑은 고딕"/>
              <w:b/>
              <w:bCs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48B2793B" wp14:editId="01E1AC7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텍스트 상자 15" descr="연락처 정보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1A42" w:rsidRPr="00022FC6" w:rsidRDefault="00471E7E">
                                <w:pPr>
                                  <w:pStyle w:val="aff"/>
                                  <w:rPr>
                                    <w:rFonts w:ascii="맑은 고딕" w:eastAsia="맑은 고딕" w:hAnsi="맑은 고딕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</w:rPr>
                                    <w:alias w:val="회사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427CE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검수자</w:t>
                                    </w:r>
                                    <w:proofErr w:type="spellEnd"/>
                                    <w:r w:rsidR="003427CE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="003427CE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장병진</w:t>
                                    </w:r>
                                    <w:proofErr w:type="spellEnd"/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97"/>
                                  <w:gridCol w:w="3500"/>
                                  <w:gridCol w:w="3500"/>
                                </w:tblGrid>
                                <w:tr w:rsidR="00361A42" w:rsidRPr="00022FC6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361A42" w:rsidRPr="00022FC6" w:rsidRDefault="00361A42">
                                      <w:pPr>
                                        <w:rPr>
                                          <w:rFonts w:ascii="맑은 고딕" w:eastAsia="맑은 고딕" w:hAnsi="맑은 고딕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361A42" w:rsidRPr="00022FC6" w:rsidRDefault="00361A42">
                                      <w:pPr>
                                        <w:rPr>
                                          <w:rFonts w:ascii="맑은 고딕" w:eastAsia="맑은 고딕" w:hAnsi="맑은 고딕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361A42" w:rsidRPr="00022FC6" w:rsidRDefault="00361A42">
                                      <w:pPr>
                                        <w:rPr>
                                          <w:rFonts w:ascii="맑은 고딕" w:eastAsia="맑은 고딕" w:hAnsi="맑은 고딕"/>
                                        </w:rPr>
                                      </w:pPr>
                                    </w:p>
                                  </w:tc>
                                </w:tr>
                                <w:tr w:rsidR="00361A42" w:rsidRPr="00022FC6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61A42" w:rsidRPr="00022FC6" w:rsidRDefault="00CE0975">
                                      <w:pPr>
                                        <w:pStyle w:val="a5"/>
                                        <w:rPr>
                                          <w:rFonts w:ascii="맑은 고딕" w:eastAsia="맑은 고딕" w:hAnsi="맑은 고딕"/>
                                        </w:rPr>
                                      </w:pPr>
                                      <w:r w:rsidRPr="00022FC6">
                                        <w:rPr>
                                          <w:rFonts w:ascii="맑은 고딕" w:eastAsia="맑은 고딕" w:hAnsi="맑은 고딕"/>
                                          <w:b/>
                                          <w:bCs/>
                                          <w:lang w:val="ko-KR"/>
                                        </w:rPr>
                                        <w:t>전화 번호</w:t>
                                      </w:r>
                                      <w:r w:rsidRPr="00022FC6">
                                        <w:rPr>
                                          <w:rFonts w:ascii="맑은 고딕" w:eastAsia="맑은 고딕" w:hAnsi="맑은 고딕"/>
                                          <w:lang w:val="ko-KR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맑은 고딕" w:eastAsia="맑은 고딕" w:hAnsi="맑은 고딕"/>
                                          </w:rPr>
                                          <w:alias w:val="전화 번호"/>
                                          <w:tag w:val=""/>
                                          <w:id w:val="13076384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Pr="00022FC6">
                                            <w:rPr>
                                              <w:rFonts w:ascii="맑은 고딕" w:eastAsia="맑은 고딕" w:hAnsi="맑은 고딕"/>
                                              <w:lang w:val="ko-KR"/>
                                            </w:rPr>
                                            <w:t>[전화 번호]</w:t>
                                          </w:r>
                                        </w:sdtContent>
                                      </w:sdt>
                                    </w:p>
                                    <w:p w:rsidR="00361A42" w:rsidRPr="00022FC6" w:rsidRDefault="00CE0975">
                                      <w:pPr>
                                        <w:pStyle w:val="a5"/>
                                        <w:rPr>
                                          <w:rFonts w:ascii="맑은 고딕" w:eastAsia="맑은 고딕" w:hAnsi="맑은 고딕"/>
                                        </w:rPr>
                                      </w:pPr>
                                      <w:r w:rsidRPr="00022FC6">
                                        <w:rPr>
                                          <w:rFonts w:ascii="맑은 고딕" w:eastAsia="맑은 고딕" w:hAnsi="맑은 고딕"/>
                                          <w:b/>
                                          <w:bCs/>
                                          <w:lang w:val="ko-KR"/>
                                        </w:rPr>
                                        <w:t>팩스</w:t>
                                      </w:r>
                                      <w:r w:rsidRPr="00022FC6">
                                        <w:rPr>
                                          <w:rFonts w:ascii="맑은 고딕" w:eastAsia="맑은 고딕" w:hAnsi="맑은 고딕"/>
                                          <w:lang w:val="ko-KR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맑은 고딕" w:eastAsia="맑은 고딕" w:hAnsi="맑은 고딕"/>
                                          </w:rPr>
                                          <w:alias w:val="팩스"/>
                                          <w:tag w:val=""/>
                                          <w:id w:val="-2015451963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Pr="00022FC6">
                                            <w:rPr>
                                              <w:rFonts w:ascii="맑은 고딕" w:eastAsia="맑은 고딕" w:hAnsi="맑은 고딕"/>
                                              <w:lang w:val="ko-KR"/>
                                            </w:rPr>
                                            <w:t>[팩스]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맑은 고딕" w:eastAsia="맑은 고딕" w:hAnsi="맑은 고딕"/>
                                      </w:rPr>
                                      <w:alias w:val="주소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361A42" w:rsidRPr="00022FC6" w:rsidRDefault="00CE0975">
                                          <w:pPr>
                                            <w:pStyle w:val="a5"/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</w:pPr>
                                          <w:r w:rsidRPr="00022FC6">
                                            <w:rPr>
                                              <w:rFonts w:ascii="맑은 고딕" w:eastAsia="맑은 고딕" w:hAnsi="맑은 고딕"/>
                                              <w:lang w:val="ko-KR"/>
                                            </w:rPr>
                                            <w:t>[주소]</w:t>
                                          </w:r>
                                          <w:r w:rsidRPr="00022FC6"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  <w:br/>
                                          </w:r>
                                          <w:r w:rsidRPr="00022FC6">
                                            <w:rPr>
                                              <w:rFonts w:ascii="맑은 고딕" w:eastAsia="맑은 고딕" w:hAnsi="맑은 고딕"/>
                                              <w:lang w:val="ko-KR"/>
                                            </w:rPr>
                                            <w:t>[우편 번호]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rPr>
                                          <w:rFonts w:ascii="맑은 고딕" w:eastAsia="맑은 고딕" w:hAnsi="맑은 고딕"/>
                                        </w:rPr>
                                        <w:alias w:val="웹 사이트"/>
                                        <w:tag w:val=""/>
                                        <w:id w:val="-2109264395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61A42" w:rsidRPr="00022FC6" w:rsidRDefault="00CE0975">
                                          <w:pPr>
                                            <w:pStyle w:val="a5"/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</w:pPr>
                                          <w:r w:rsidRPr="00022FC6">
                                            <w:rPr>
                                              <w:rFonts w:ascii="맑은 고딕" w:eastAsia="맑은 고딕" w:hAnsi="맑은 고딕"/>
                                              <w:lang w:val="ko-KR"/>
                                            </w:rPr>
                                            <w:t>[웹 사이트]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맑은 고딕" w:eastAsia="맑은 고딕" w:hAnsi="맑은 고딕"/>
                                        </w:rPr>
                                        <w:alias w:val="전자 메일"/>
                                        <w:tag w:val=""/>
                                        <w:id w:val="1873495697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361A42" w:rsidRPr="00022FC6" w:rsidRDefault="00CE0975">
                                          <w:pPr>
                                            <w:pStyle w:val="a5"/>
                                            <w:rPr>
                                              <w:rFonts w:ascii="맑은 고딕" w:eastAsia="맑은 고딕" w:hAnsi="맑은 고딕"/>
                                            </w:rPr>
                                          </w:pPr>
                                          <w:r w:rsidRPr="00022FC6">
                                            <w:rPr>
                                              <w:rFonts w:ascii="맑은 고딕" w:eastAsia="맑은 고딕" w:hAnsi="맑은 고딕"/>
                                              <w:lang w:val="ko-KR"/>
                                            </w:rPr>
                                            <w:t>[전자 메일]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361A42" w:rsidRPr="00022FC6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361A42" w:rsidRPr="00022FC6" w:rsidRDefault="00361A42">
                                      <w:pPr>
                                        <w:pStyle w:val="a5"/>
                                        <w:rPr>
                                          <w:rFonts w:ascii="맑은 고딕" w:eastAsia="맑은 고딕" w:hAnsi="맑은 고딕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61A42" w:rsidRPr="00022FC6" w:rsidRDefault="00361A42">
                                      <w:pPr>
                                        <w:pStyle w:val="a5"/>
                                        <w:rPr>
                                          <w:rFonts w:ascii="맑은 고딕" w:eastAsia="맑은 고딕" w:hAnsi="맑은 고딕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61A42" w:rsidRPr="00022FC6" w:rsidRDefault="00361A42">
                                      <w:pPr>
                                        <w:pStyle w:val="a5"/>
                                        <w:rPr>
                                          <w:rFonts w:ascii="맑은 고딕" w:eastAsia="맑은 고딕" w:hAnsi="맑은 고딕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361A42" w:rsidRPr="00022FC6" w:rsidRDefault="00361A42">
                                <w:pPr>
                                  <w:pStyle w:val="af1"/>
                                  <w:rPr>
                                    <w:rFonts w:ascii="맑은 고딕" w:eastAsia="맑은 고딕" w:hAnsi="맑은 고딕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8B2793B" id="텍스트 상자 15" o:spid="_x0000_s1027" type="#_x0000_t202" alt="연락처 정보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" o:allowoverlap="f" filled="f" stroked="f" strokeweight=".5pt">
                    <v:textbox inset="0,0,0,0">
                      <w:txbxContent>
                        <w:p w:rsidR="00361A42" w:rsidRPr="00022FC6" w:rsidRDefault="00471E7E">
                          <w:pPr>
                            <w:pStyle w:val="aff"/>
                            <w:rPr>
                              <w:rFonts w:ascii="맑은 고딕" w:eastAsia="맑은 고딕" w:hAnsi="맑은 고딕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</w:rPr>
                              <w:alias w:val="회사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427CE">
                                <w:rPr>
                                  <w:rFonts w:ascii="맑은 고딕" w:eastAsia="맑은 고딕" w:hAnsi="맑은 고딕" w:hint="eastAsia"/>
                                </w:rPr>
                                <w:t>검수자</w:t>
                              </w:r>
                              <w:proofErr w:type="spellEnd"/>
                              <w:r w:rsidR="003427CE"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: </w:t>
                              </w:r>
                              <w:proofErr w:type="spellStart"/>
                              <w:r w:rsidR="003427CE">
                                <w:rPr>
                                  <w:rFonts w:ascii="맑은 고딕" w:eastAsia="맑은 고딕" w:hAnsi="맑은 고딕" w:hint="eastAsia"/>
                                </w:rPr>
                                <w:t>장병진</w:t>
                              </w:r>
                              <w:proofErr w:type="spellEnd"/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97"/>
                            <w:gridCol w:w="3500"/>
                            <w:gridCol w:w="3500"/>
                          </w:tblGrid>
                          <w:tr w:rsidR="00361A42" w:rsidRPr="00022FC6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361A42" w:rsidRPr="00022FC6" w:rsidRDefault="00361A42">
                                <w:pPr>
                                  <w:rPr>
                                    <w:rFonts w:ascii="맑은 고딕" w:eastAsia="맑은 고딕" w:hAnsi="맑은 고딕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361A42" w:rsidRPr="00022FC6" w:rsidRDefault="00361A42">
                                <w:pPr>
                                  <w:rPr>
                                    <w:rFonts w:ascii="맑은 고딕" w:eastAsia="맑은 고딕" w:hAnsi="맑은 고딕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361A42" w:rsidRPr="00022FC6" w:rsidRDefault="00361A42">
                                <w:pPr>
                                  <w:rPr>
                                    <w:rFonts w:ascii="맑은 고딕" w:eastAsia="맑은 고딕" w:hAnsi="맑은 고딕"/>
                                  </w:rPr>
                                </w:pPr>
                              </w:p>
                            </w:tc>
                          </w:tr>
                          <w:tr w:rsidR="00361A42" w:rsidRPr="00022FC6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361A42" w:rsidRPr="00022FC6" w:rsidRDefault="00CE0975">
                                <w:pPr>
                                  <w:pStyle w:val="a5"/>
                                  <w:rPr>
                                    <w:rFonts w:ascii="맑은 고딕" w:eastAsia="맑은 고딕" w:hAnsi="맑은 고딕"/>
                                  </w:rPr>
                                </w:pPr>
                                <w:r w:rsidRPr="00022FC6">
                                  <w:rPr>
                                    <w:rFonts w:ascii="맑은 고딕" w:eastAsia="맑은 고딕" w:hAnsi="맑은 고딕"/>
                                    <w:b/>
                                    <w:bCs/>
                                    <w:lang w:val="ko-KR"/>
                                  </w:rPr>
                                  <w:t>전화 번호</w:t>
                                </w:r>
                                <w:r w:rsidRPr="00022FC6">
                                  <w:rPr>
                                    <w:rFonts w:ascii="맑은 고딕" w:eastAsia="맑은 고딕" w:hAnsi="맑은 고딕"/>
                                    <w:lang w:val="ko-KR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</w:rPr>
                                    <w:alias w:val="전화 번호"/>
                                    <w:tag w:val=""/>
                                    <w:id w:val="13076384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022FC6">
                                      <w:rPr>
                                        <w:rFonts w:ascii="맑은 고딕" w:eastAsia="맑은 고딕" w:hAnsi="맑은 고딕"/>
                                        <w:lang w:val="ko-KR"/>
                                      </w:rPr>
                                      <w:t>[전화 번호]</w:t>
                                    </w:r>
                                  </w:sdtContent>
                                </w:sdt>
                              </w:p>
                              <w:p w:rsidR="00361A42" w:rsidRPr="00022FC6" w:rsidRDefault="00CE0975">
                                <w:pPr>
                                  <w:pStyle w:val="a5"/>
                                  <w:rPr>
                                    <w:rFonts w:ascii="맑은 고딕" w:eastAsia="맑은 고딕" w:hAnsi="맑은 고딕"/>
                                  </w:rPr>
                                </w:pPr>
                                <w:r w:rsidRPr="00022FC6">
                                  <w:rPr>
                                    <w:rFonts w:ascii="맑은 고딕" w:eastAsia="맑은 고딕" w:hAnsi="맑은 고딕"/>
                                    <w:b/>
                                    <w:bCs/>
                                    <w:lang w:val="ko-KR"/>
                                  </w:rPr>
                                  <w:t>팩스</w:t>
                                </w:r>
                                <w:r w:rsidRPr="00022FC6">
                                  <w:rPr>
                                    <w:rFonts w:ascii="맑은 고딕" w:eastAsia="맑은 고딕" w:hAnsi="맑은 고딕"/>
                                    <w:lang w:val="ko-KR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</w:rPr>
                                    <w:alias w:val="팩스"/>
                                    <w:tag w:val=""/>
                                    <w:id w:val="-2015451963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022FC6">
                                      <w:rPr>
                                        <w:rFonts w:ascii="맑은 고딕" w:eastAsia="맑은 고딕" w:hAnsi="맑은 고딕"/>
                                        <w:lang w:val="ko-KR"/>
                                      </w:rPr>
                                      <w:t>[팩스]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맑은 고딕" w:eastAsia="맑은 고딕" w:hAnsi="맑은 고딕"/>
                                </w:rPr>
                                <w:alias w:val="주소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361A42" w:rsidRPr="00022FC6" w:rsidRDefault="00CE0975">
                                    <w:pPr>
                                      <w:pStyle w:val="a5"/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r w:rsidRPr="00022FC6">
                                      <w:rPr>
                                        <w:rFonts w:ascii="맑은 고딕" w:eastAsia="맑은 고딕" w:hAnsi="맑은 고딕"/>
                                        <w:lang w:val="ko-KR"/>
                                      </w:rPr>
                                      <w:t>[주소]</w:t>
                                    </w:r>
                                    <w:r w:rsidRPr="00022FC6">
                                      <w:rPr>
                                        <w:rFonts w:ascii="맑은 고딕" w:eastAsia="맑은 고딕" w:hAnsi="맑은 고딕"/>
                                      </w:rPr>
                                      <w:br/>
                                    </w:r>
                                    <w:r w:rsidRPr="00022FC6">
                                      <w:rPr>
                                        <w:rFonts w:ascii="맑은 고딕" w:eastAsia="맑은 고딕" w:hAnsi="맑은 고딕"/>
                                        <w:lang w:val="ko-KR"/>
                                      </w:rPr>
                                      <w:t>[우편 번호]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rPr>
                                    <w:rFonts w:ascii="맑은 고딕" w:eastAsia="맑은 고딕" w:hAnsi="맑은 고딕"/>
                                  </w:rPr>
                                  <w:alias w:val="웹 사이트"/>
                                  <w:tag w:val=""/>
                                  <w:id w:val="-210926439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1A42" w:rsidRPr="00022FC6" w:rsidRDefault="00CE0975">
                                    <w:pPr>
                                      <w:pStyle w:val="a5"/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r w:rsidRPr="00022FC6">
                                      <w:rPr>
                                        <w:rFonts w:ascii="맑은 고딕" w:eastAsia="맑은 고딕" w:hAnsi="맑은 고딕"/>
                                        <w:lang w:val="ko-KR"/>
                                      </w:rPr>
                                      <w:t>[웹 사이트]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맑은 고딕" w:eastAsia="맑은 고딕" w:hAnsi="맑은 고딕"/>
                                  </w:rPr>
                                  <w:alias w:val="전자 메일"/>
                                  <w:tag w:val=""/>
                                  <w:id w:val="1873495697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61A42" w:rsidRPr="00022FC6" w:rsidRDefault="00CE0975">
                                    <w:pPr>
                                      <w:pStyle w:val="a5"/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r w:rsidRPr="00022FC6">
                                      <w:rPr>
                                        <w:rFonts w:ascii="맑은 고딕" w:eastAsia="맑은 고딕" w:hAnsi="맑은 고딕"/>
                                        <w:lang w:val="ko-KR"/>
                                      </w:rPr>
                                      <w:t>[전자 메일]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361A42" w:rsidRPr="00022FC6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361A42" w:rsidRPr="00022FC6" w:rsidRDefault="00361A42">
                                <w:pPr>
                                  <w:pStyle w:val="a5"/>
                                  <w:rPr>
                                    <w:rFonts w:ascii="맑은 고딕" w:eastAsia="맑은 고딕" w:hAnsi="맑은 고딕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61A42" w:rsidRPr="00022FC6" w:rsidRDefault="00361A42">
                                <w:pPr>
                                  <w:pStyle w:val="a5"/>
                                  <w:rPr>
                                    <w:rFonts w:ascii="맑은 고딕" w:eastAsia="맑은 고딕" w:hAnsi="맑은 고딕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61A42" w:rsidRPr="00022FC6" w:rsidRDefault="00361A42">
                                <w:pPr>
                                  <w:pStyle w:val="a5"/>
                                  <w:rPr>
                                    <w:rFonts w:ascii="맑은 고딕" w:eastAsia="맑은 고딕" w:hAnsi="맑은 고딕"/>
                                  </w:rPr>
                                </w:pPr>
                              </w:p>
                            </w:tc>
                          </w:tr>
                        </w:tbl>
                        <w:p w:rsidR="00361A42" w:rsidRPr="00022FC6" w:rsidRDefault="00361A42">
                          <w:pPr>
                            <w:pStyle w:val="af1"/>
                            <w:rPr>
                              <w:rFonts w:ascii="맑은 고딕" w:eastAsia="맑은 고딕" w:hAnsi="맑은 고딕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361A42" w:rsidRPr="00022FC6" w:rsidRDefault="00CE0975">
          <w:pPr>
            <w:rPr>
              <w:rFonts w:ascii="맑은 고딕" w:eastAsia="맑은 고딕" w:hAnsi="맑은 고딕"/>
              <w:b/>
              <w:bCs/>
              <w:sz w:val="16"/>
            </w:rPr>
          </w:pPr>
          <w:r w:rsidRPr="00022FC6">
            <w:rPr>
              <w:rFonts w:ascii="맑은 고딕" w:eastAsia="맑은 고딕" w:hAnsi="맑은 고딕"/>
              <w:sz w:val="16"/>
            </w:rPr>
            <w:br w:type="page"/>
          </w:r>
        </w:p>
      </w:sdtContent>
    </w:sdt>
    <w:sdt>
      <w:sdtPr>
        <w:rPr>
          <w:rFonts w:ascii="맑은 고딕" w:eastAsia="맑은 고딕" w:hAnsi="맑은 고딕" w:cstheme="minorBidi"/>
          <w:b w:val="0"/>
          <w:bCs w:val="0"/>
          <w:color w:val="404040" w:themeColor="text1" w:themeTint="BF"/>
          <w:kern w:val="0"/>
          <w:sz w:val="16"/>
        </w:rPr>
        <w:id w:val="1866023298"/>
        <w:docPartObj>
          <w:docPartGallery w:val="Table of Contents"/>
          <w:docPartUnique/>
        </w:docPartObj>
      </w:sdtPr>
      <w:sdtEndPr/>
      <w:sdtContent>
        <w:p w:rsidR="00361A42" w:rsidRPr="00022FC6" w:rsidRDefault="00CE0975">
          <w:pPr>
            <w:pStyle w:val="af3"/>
            <w:rPr>
              <w:rFonts w:ascii="맑은 고딕" w:eastAsia="맑은 고딕" w:hAnsi="맑은 고딕"/>
              <w:sz w:val="36"/>
            </w:rPr>
          </w:pPr>
          <w:r w:rsidRPr="00022FC6">
            <w:rPr>
              <w:rFonts w:ascii="맑은 고딕" w:eastAsia="맑은 고딕" w:hAnsi="맑은 고딕"/>
              <w:sz w:val="36"/>
              <w:lang w:val="ko-KR"/>
            </w:rPr>
            <w:t>내용</w:t>
          </w:r>
        </w:p>
        <w:p w:rsidR="00AF3CA7" w:rsidRDefault="00CE0975">
          <w:pPr>
            <w:pStyle w:val="10"/>
            <w:rPr>
              <w:noProof/>
              <w:color w:val="auto"/>
              <w:kern w:val="2"/>
              <w:szCs w:val="22"/>
            </w:rPr>
          </w:pPr>
          <w:r w:rsidRPr="00022FC6">
            <w:rPr>
              <w:rFonts w:ascii="맑은 고딕" w:eastAsia="맑은 고딕" w:hAnsi="맑은 고딕"/>
              <w:color w:val="7F7F7F" w:themeColor="text1" w:themeTint="80"/>
              <w:sz w:val="18"/>
            </w:rPr>
            <w:fldChar w:fldCharType="begin"/>
          </w:r>
          <w:r w:rsidRPr="00022FC6">
            <w:rPr>
              <w:rFonts w:ascii="맑은 고딕" w:eastAsia="맑은 고딕" w:hAnsi="맑은 고딕"/>
              <w:sz w:val="16"/>
            </w:rPr>
            <w:instrText>TOC \o "1-1" \h \z \u</w:instrText>
          </w:r>
          <w:r w:rsidRPr="00022FC6">
            <w:rPr>
              <w:rFonts w:ascii="맑은 고딕" w:eastAsia="맑은 고딕" w:hAnsi="맑은 고딕"/>
              <w:color w:val="7F7F7F" w:themeColor="text1" w:themeTint="80"/>
              <w:sz w:val="18"/>
            </w:rPr>
            <w:fldChar w:fldCharType="separate"/>
          </w:r>
          <w:hyperlink w:anchor="_Toc451168072" w:history="1">
            <w:r w:rsidR="00AF3CA7" w:rsidRPr="004B504E">
              <w:rPr>
                <w:rStyle w:val="af2"/>
                <w:rFonts w:ascii="맑은 고딕" w:eastAsia="맑은 고딕" w:hAnsi="맑은 고딕"/>
                <w:noProof/>
              </w:rPr>
              <w:t>수령 납품 데이터 요약</w:t>
            </w:r>
            <w:r w:rsidR="00AF3CA7">
              <w:rPr>
                <w:noProof/>
                <w:webHidden/>
              </w:rPr>
              <w:tab/>
            </w:r>
            <w:r w:rsidR="00AF3CA7">
              <w:rPr>
                <w:noProof/>
                <w:webHidden/>
              </w:rPr>
              <w:fldChar w:fldCharType="begin"/>
            </w:r>
            <w:r w:rsidR="00AF3CA7">
              <w:rPr>
                <w:noProof/>
                <w:webHidden/>
              </w:rPr>
              <w:instrText xml:space="preserve"> PAGEREF _Toc451168072 \h </w:instrText>
            </w:r>
            <w:r w:rsidR="00AF3CA7">
              <w:rPr>
                <w:noProof/>
                <w:webHidden/>
              </w:rPr>
            </w:r>
            <w:r w:rsidR="00AF3CA7">
              <w:rPr>
                <w:noProof/>
                <w:webHidden/>
              </w:rPr>
              <w:fldChar w:fldCharType="separate"/>
            </w:r>
            <w:r w:rsidR="00AF3CA7">
              <w:rPr>
                <w:noProof/>
                <w:webHidden/>
              </w:rPr>
              <w:t>1</w:t>
            </w:r>
            <w:r w:rsidR="00AF3CA7">
              <w:rPr>
                <w:noProof/>
                <w:webHidden/>
              </w:rPr>
              <w:fldChar w:fldCharType="end"/>
            </w:r>
          </w:hyperlink>
        </w:p>
        <w:p w:rsidR="00AF3CA7" w:rsidRDefault="00AF3CA7">
          <w:pPr>
            <w:pStyle w:val="10"/>
            <w:rPr>
              <w:noProof/>
              <w:color w:val="auto"/>
              <w:kern w:val="2"/>
              <w:szCs w:val="22"/>
            </w:rPr>
          </w:pPr>
          <w:hyperlink w:anchor="_Toc451168073" w:history="1">
            <w:r w:rsidRPr="004B504E">
              <w:rPr>
                <w:rStyle w:val="af2"/>
                <w:rFonts w:ascii="맑은 고딕" w:eastAsia="맑은 고딕" w:hAnsi="맑은 고딕"/>
                <w:noProof/>
              </w:rPr>
              <w:t>객체별 검수결과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CA7" w:rsidRDefault="00AF3CA7">
          <w:pPr>
            <w:pStyle w:val="10"/>
            <w:rPr>
              <w:noProof/>
              <w:color w:val="auto"/>
              <w:kern w:val="2"/>
              <w:szCs w:val="22"/>
            </w:rPr>
          </w:pPr>
          <w:hyperlink w:anchor="_Toc451168074" w:history="1">
            <w:r w:rsidRPr="004B504E">
              <w:rPr>
                <w:rStyle w:val="af2"/>
                <w:rFonts w:ascii="맑은 고딕" w:eastAsia="맑은 고딕" w:hAnsi="맑은 고딕"/>
                <w:noProof/>
              </w:rPr>
              <w:t>nf_a_b01000 레이어 객체별 거부사유 상세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_Toc451168074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A42" w:rsidRPr="00022FC6" w:rsidRDefault="00CE0975">
          <w:pPr>
            <w:spacing w:before="40" w:after="160" w:line="288" w:lineRule="auto"/>
            <w:rPr>
              <w:rFonts w:ascii="맑은 고딕" w:eastAsia="맑은 고딕" w:hAnsi="맑은 고딕"/>
              <w:b/>
              <w:bCs/>
              <w:sz w:val="16"/>
            </w:rPr>
          </w:pPr>
          <w:r w:rsidRPr="00022FC6">
            <w:rPr>
              <w:rFonts w:ascii="맑은 고딕" w:eastAsia="맑은 고딕" w:hAnsi="맑은 고딕"/>
              <w:sz w:val="16"/>
            </w:rPr>
            <w:fldChar w:fldCharType="end"/>
          </w:r>
        </w:p>
      </w:sdtContent>
    </w:sdt>
    <w:p w:rsidR="00361A42" w:rsidRPr="00022FC6" w:rsidRDefault="00361A42">
      <w:pPr>
        <w:rPr>
          <w:rFonts w:ascii="맑은 고딕" w:eastAsia="맑은 고딕" w:hAnsi="맑은 고딕"/>
          <w:sz w:val="16"/>
        </w:rPr>
      </w:pPr>
    </w:p>
    <w:p w:rsidR="00361A42" w:rsidRPr="00022FC6" w:rsidRDefault="00361A42">
      <w:pPr>
        <w:rPr>
          <w:rFonts w:ascii="맑은 고딕" w:eastAsia="맑은 고딕" w:hAnsi="맑은 고딕"/>
          <w:sz w:val="16"/>
        </w:rPr>
        <w:sectPr w:rsidR="00361A42" w:rsidRPr="00022FC6">
          <w:headerReference w:type="default" r:id="rId10"/>
          <w:pgSz w:w="11907" w:h="16839" w:code="1"/>
          <w:pgMar w:top="1148" w:right="700" w:bottom="765" w:left="3011" w:header="1148" w:footer="708" w:gutter="0"/>
          <w:pgNumType w:fmt="lowerRoman" w:start="0"/>
          <w:cols w:space="720"/>
          <w:titlePg/>
          <w:docGrid w:linePitch="360"/>
        </w:sectPr>
      </w:pPr>
      <w:bookmarkStart w:id="0" w:name="_GoBack"/>
      <w:bookmarkEnd w:id="0"/>
    </w:p>
    <w:p w:rsidR="00361A42" w:rsidRPr="00022FC6" w:rsidRDefault="003427CE">
      <w:pPr>
        <w:pStyle w:val="1"/>
        <w:rPr>
          <w:rFonts w:ascii="맑은 고딕" w:eastAsia="맑은 고딕" w:hAnsi="맑은 고딕"/>
          <w:sz w:val="32"/>
        </w:rPr>
      </w:pPr>
      <w:bookmarkStart w:id="1" w:name="_Toc451168072"/>
      <w:r>
        <w:rPr>
          <w:rFonts w:ascii="맑은 고딕" w:eastAsia="맑은 고딕" w:hAnsi="맑은 고딕" w:hint="eastAsia"/>
          <w:sz w:val="32"/>
        </w:rPr>
        <w:lastRenderedPageBreak/>
        <w:t>수령 납품 데이터 요약</w:t>
      </w:r>
      <w:bookmarkEnd w:id="1"/>
    </w:p>
    <w:p w:rsidR="00361A42" w:rsidRPr="00022FC6" w:rsidRDefault="003427CE">
      <w:pPr>
        <w:pStyle w:val="20"/>
        <w:rPr>
          <w:rFonts w:ascii="맑은 고딕" w:eastAsia="맑은 고딕" w:hAnsi="맑은 고딕"/>
          <w:sz w:val="22"/>
        </w:rPr>
      </w:pPr>
      <w:proofErr w:type="spellStart"/>
      <w:r>
        <w:rPr>
          <w:rFonts w:ascii="맑은 고딕" w:eastAsia="맑은 고딕" w:hAnsi="맑은 고딕" w:hint="eastAsia"/>
          <w:sz w:val="22"/>
        </w:rPr>
        <w:t>외주작업 일반정보</w:t>
      </w:r>
    </w:p>
    <w:p w:rsidR="00361A42" w:rsidRPr="008A6D62" w:rsidRDefault="003427CE" w:rsidP="008A6D62">
      <w:pPr>
        <w:pStyle w:val="a"/>
        <w:rPr>
          <w:rFonts w:ascii="맑은 고딕" w:eastAsia="맑은 고딕" w:hAnsi="맑은 고딕"/>
          <w:sz w:val="16"/>
          <w:lang w:val="ko-KR"/>
        </w:rPr>
      </w:pPr>
      <w:proofErr w:type="spellStart"/>
      <w:r w:rsidRPr="008A6D62">
        <w:rPr>
          <w:rFonts w:ascii="맑은 고딕" w:eastAsia="맑은 고딕" w:hAnsi="맑은 고딕" w:hint="eastAsia"/>
          <w:sz w:val="16"/>
          <w:lang w:val="ko-KR"/>
        </w:rPr>
        <w:t>작업명: 20160514_중앙항업</w:t>
      </w:r>
    </w:p>
    <w:p w:rsidR="007C357E" w:rsidRPr="008A6D62" w:rsidRDefault="007C357E" w:rsidP="008A6D62">
      <w:pPr>
        <w:pStyle w:val="a"/>
        <w:rPr>
          <w:rFonts w:ascii="맑은 고딕" w:eastAsia="맑은 고딕" w:hAnsi="맑은 고딕"/>
          <w:sz w:val="16"/>
          <w:lang w:val="ko-KR"/>
        </w:rPr>
      </w:pPr>
      <w:r w:rsidRPr="008A6D62">
        <w:rPr>
          <w:rFonts w:ascii="맑은 고딕" w:eastAsia="맑은 고딕" w:hAnsi="맑은 고딕" w:hint="eastAsia"/>
          <w:sz w:val="16"/>
          <w:lang w:val="ko-KR"/>
        </w:rPr>
        <w:t>작업ID: EJ20160514_000</w:t>
      </w:r>
      <w:r w:rsidRPr="008A6D62">
        <w:rPr>
          <w:rFonts w:ascii="맑은 고딕" w:eastAsia="맑은 고딕" w:hAnsi="맑은 고딕"/>
          <w:sz w:val="16"/>
          <w:lang w:val="ko-KR"/>
        </w:rPr>
        <w:t>0</w:t>
      </w:r>
      <w:r w:rsidRPr="008A6D62">
        <w:rPr>
          <w:rFonts w:ascii="맑은 고딕" w:eastAsia="맑은 고딕" w:hAnsi="맑은 고딕" w:hint="eastAsia"/>
          <w:sz w:val="16"/>
          <w:lang w:val="ko-KR"/>
        </w:rPr>
        <w:t>3</w:t>
      </w:r>
    </w:p>
    <w:p w:rsidR="003427CE" w:rsidRPr="008A6D62" w:rsidRDefault="003427CE" w:rsidP="008A6D62">
      <w:pPr>
        <w:pStyle w:val="a"/>
        <w:rPr>
          <w:rFonts w:ascii="맑은 고딕" w:eastAsia="맑은 고딕" w:hAnsi="맑은 고딕"/>
          <w:sz w:val="16"/>
          <w:lang w:val="ko-KR"/>
        </w:rPr>
      </w:pPr>
      <w:proofErr w:type="spellStart"/>
      <w:r w:rsidRPr="008A6D62">
        <w:rPr>
          <w:rFonts w:ascii="맑은 고딕" w:eastAsia="맑은 고딕" w:hAnsi="맑은 고딕" w:hint="eastAsia"/>
          <w:sz w:val="16"/>
          <w:lang w:val="ko-KR"/>
        </w:rPr>
        <w:t>업체명: 중앙항업</w:t>
      </w:r>
      <w:proofErr w:type="spellEnd"/>
    </w:p>
    <w:p w:rsidR="003427CE" w:rsidRPr="008A6D62" w:rsidRDefault="003427CE" w:rsidP="008A6D62">
      <w:pPr>
        <w:pStyle w:val="a"/>
        <w:rPr>
          <w:rFonts w:ascii="맑은 고딕" w:eastAsia="맑은 고딕" w:hAnsi="맑은 고딕"/>
          <w:sz w:val="16"/>
          <w:lang w:val="ko-KR"/>
        </w:rPr>
      </w:pPr>
      <w:proofErr w:type="spellStart"/>
      <w:r w:rsidRPr="008A6D62">
        <w:rPr>
          <w:rFonts w:ascii="맑은 고딕" w:eastAsia="맑은 고딕" w:hAnsi="맑은 고딕" w:hint="eastAsia"/>
          <w:sz w:val="16"/>
          <w:lang w:val="ko-KR"/>
        </w:rPr>
        <w:t>작업지시일: 2016년 5월 14일</w:t>
      </w:r>
    </w:p>
    <w:p w:rsidR="007C357E" w:rsidRPr="008A6D62" w:rsidRDefault="007C357E" w:rsidP="008A6D62">
      <w:pPr>
        <w:pStyle w:val="a"/>
        <w:rPr>
          <w:rFonts w:ascii="맑은 고딕" w:eastAsia="맑은 고딕" w:hAnsi="맑은 고딕"/>
          <w:sz w:val="16"/>
          <w:lang w:val="ko-KR"/>
        </w:rPr>
      </w:pPr>
      <w:proofErr w:type="spellStart"/>
      <w:r w:rsidRPr="008A6D62">
        <w:rPr>
          <w:rFonts w:ascii="맑은 고딕" w:eastAsia="맑은 고딕" w:hAnsi="맑은 고딕" w:hint="eastAsia"/>
          <w:sz w:val="16"/>
          <w:lang w:val="ko-KR"/>
        </w:rPr>
        <w:t>배경자료 기준일:</w:t>
      </w:r>
      <w:r w:rsidRPr="008A6D62">
        <w:rPr>
          <w:rFonts w:ascii="맑은 고딕" w:eastAsia="맑은 고딕" w:hAnsi="맑은 고딕"/>
          <w:sz w:val="16"/>
          <w:lang w:val="ko-KR"/>
        </w:rPr>
        <w:t xml:space="preserve"> 2016년 5월 14일</w:t>
      </w:r>
    </w:p>
    <w:p w:rsidR="003427CE" w:rsidRPr="008A6D62" w:rsidRDefault="007C357E" w:rsidP="008A6D62">
      <w:pPr>
        <w:pStyle w:val="a"/>
        <w:rPr>
          <w:rFonts w:ascii="맑은 고딕" w:eastAsia="맑은 고딕" w:hAnsi="맑은 고딕"/>
          <w:sz w:val="16"/>
          <w:lang w:val="ko-KR"/>
        </w:rPr>
      </w:pPr>
      <w:proofErr w:type="spellStart"/>
      <w:r w:rsidRPr="008A6D62">
        <w:rPr>
          <w:rFonts w:ascii="맑은 고딕" w:eastAsia="맑은 고딕" w:hAnsi="맑은 고딕" w:hint="eastAsia"/>
          <w:sz w:val="16"/>
          <w:lang w:val="ko-KR"/>
        </w:rPr>
        <w:t>작업영역: 세종특별자치시  세종특별자치시 중촌동</w:t>
      </w:r>
      <w:proofErr w:type="spellEnd"/>
    </w:p>
    <w:p w:rsidR="007C357E" w:rsidRPr="007C357E" w:rsidRDefault="007C357E" w:rsidP="007C357E">
      <w:pPr>
        <w:spacing w:line="240" w:lineRule="auto"/>
        <w:rPr>
          <w:rFonts w:ascii="맑은 고딕" w:eastAsia="맑은 고딕" w:hAnsi="맑은 고딕" w:hint="eastAsia"/>
          <w:sz w:val="16"/>
        </w:rPr>
      </w:pPr>
    </w:p>
    <w:p w:rsidR="007C357E" w:rsidRPr="00022FC6" w:rsidRDefault="007C357E" w:rsidP="007C357E">
      <w:pPr>
        <w:pStyle w:val="2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수령 일반정보</w:t>
      </w:r>
    </w:p>
    <w:p w:rsidR="007C357E" w:rsidRPr="008A6D62" w:rsidRDefault="007C357E" w:rsidP="008A6D62">
      <w:pPr>
        <w:pStyle w:val="a"/>
        <w:rPr>
          <w:rFonts w:ascii="맑은 고딕" w:eastAsia="맑은 고딕" w:hAnsi="맑은 고딕"/>
          <w:sz w:val="16"/>
          <w:lang w:val="ko-KR"/>
        </w:rPr>
      </w:pPr>
      <w:r w:rsidRPr="008A6D62">
        <w:rPr>
          <w:rFonts w:ascii="맑은 고딕" w:eastAsia="맑은 고딕" w:hAnsi="맑은 고딕" w:hint="eastAsia"/>
          <w:sz w:val="16"/>
          <w:lang w:val="ko-KR"/>
        </w:rPr>
        <w:t>수령일: 2016년 5월 16일</w:t>
      </w:r>
    </w:p>
    <w:p w:rsidR="007C357E" w:rsidRPr="008A6D62" w:rsidRDefault="007C357E" w:rsidP="008A6D62">
      <w:pPr>
        <w:pStyle w:val="a"/>
        <w:rPr>
          <w:rFonts w:ascii="맑은 고딕" w:eastAsia="맑은 고딕" w:hAnsi="맑은 고딕"/>
          <w:sz w:val="16"/>
          <w:lang w:val="ko-KR"/>
        </w:rPr>
      </w:pPr>
      <w:r w:rsidRPr="008A6D62">
        <w:rPr>
          <w:rFonts w:ascii="맑은 고딕" w:eastAsia="맑은 고딕" w:hAnsi="맑은 고딕" w:hint="eastAsia"/>
          <w:sz w:val="16"/>
          <w:lang w:val="ko-KR"/>
        </w:rPr>
        <w:t>수령 ID: EJ20160516_00002</w:t>
      </w:r>
    </w:p>
    <w:p w:rsidR="007C357E" w:rsidRPr="007C357E" w:rsidRDefault="007C357E" w:rsidP="007C357E">
      <w:pPr>
        <w:spacing w:line="240" w:lineRule="auto"/>
        <w:rPr>
          <w:rFonts w:ascii="맑은 고딕" w:eastAsia="맑은 고딕" w:hAnsi="맑은 고딕" w:hint="eastAsia"/>
          <w:sz w:val="16"/>
        </w:rPr>
      </w:pPr>
    </w:p>
    <w:p w:rsidR="00361A42" w:rsidRPr="00022FC6" w:rsidRDefault="007C357E">
      <w:pPr>
        <w:pStyle w:val="2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납품 데이터 변경정보</w:t>
      </w:r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117"/>
        <w:gridCol w:w="6059"/>
      </w:tblGrid>
      <w:tr w:rsidR="007C357E" w:rsidTr="006E0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7C357E" w:rsidRDefault="007C357E">
            <w:pPr>
              <w:rPr>
                <w:rFonts w:ascii="맑은 고딕" w:eastAsia="맑은 고딕" w:hAnsi="맑은 고딕"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</w:rPr>
              <w:t>레이어명</w:t>
            </w:r>
            <w:proofErr w:type="spellEnd"/>
          </w:p>
        </w:tc>
        <w:tc>
          <w:tcPr>
            <w:tcW w:w="6059" w:type="dxa"/>
          </w:tcPr>
          <w:p w:rsidR="007C357E" w:rsidRDefault="007C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변경내용</w:t>
            </w:r>
          </w:p>
        </w:tc>
      </w:tr>
      <w:tr w:rsidR="007C357E" w:rsidTr="006E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7C357E" w:rsidRDefault="006E070D">
            <w:pPr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/>
                <w:sz w:val="16"/>
              </w:rPr>
              <w:t>sf</w:t>
            </w:r>
            <w:r w:rsidR="007C357E">
              <w:rPr>
                <w:rFonts w:ascii="맑은 고딕" w:eastAsia="맑은 고딕" w:hAnsi="맑은 고딕" w:hint="eastAsia"/>
                <w:sz w:val="16"/>
              </w:rPr>
              <w:t>_</w:t>
            </w:r>
            <w:r w:rsidR="007C357E">
              <w:rPr>
                <w:rFonts w:ascii="맑은 고딕" w:eastAsia="맑은 고딕" w:hAnsi="맑은 고딕"/>
                <w:sz w:val="16"/>
              </w:rPr>
              <w:t>a_b01000</w:t>
            </w:r>
          </w:p>
        </w:tc>
        <w:tc>
          <w:tcPr>
            <w:tcW w:w="6059" w:type="dxa"/>
          </w:tcPr>
          <w:p w:rsidR="007C357E" w:rsidRDefault="007C357E" w:rsidP="007C357E">
            <w:pPr>
              <w:pStyle w:val="aff0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추가 객체: 1개</w:t>
            </w:r>
          </w:p>
          <w:p w:rsidR="007C357E" w:rsidRDefault="007C357E" w:rsidP="007C357E">
            <w:pPr>
              <w:pStyle w:val="aff0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삭제 객체: 0개</w:t>
            </w:r>
          </w:p>
          <w:p w:rsidR="007C357E" w:rsidRDefault="007C357E" w:rsidP="007C357E">
            <w:pPr>
              <w:pStyle w:val="aff0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</w:rPr>
              <w:t>도형변경: 3개</w:t>
            </w:r>
          </w:p>
          <w:p w:rsidR="007C357E" w:rsidRDefault="007C357E" w:rsidP="007C357E">
            <w:pPr>
              <w:pStyle w:val="aff0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</w:rPr>
              <w:t>속성변경: 1개</w:t>
            </w:r>
          </w:p>
          <w:p w:rsidR="007C357E" w:rsidRPr="007C357E" w:rsidRDefault="007C357E" w:rsidP="007C357E">
            <w:pPr>
              <w:pStyle w:val="aff0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유지 객체: 48개</w:t>
            </w:r>
          </w:p>
        </w:tc>
      </w:tr>
    </w:tbl>
    <w:p w:rsidR="00361A42" w:rsidRPr="00022FC6" w:rsidRDefault="00361A42">
      <w:pPr>
        <w:rPr>
          <w:rFonts w:ascii="맑은 고딕" w:eastAsia="맑은 고딕" w:hAnsi="맑은 고딕"/>
          <w:sz w:val="16"/>
        </w:rPr>
      </w:pPr>
    </w:p>
    <w:p w:rsidR="00361A42" w:rsidRPr="00022FC6" w:rsidRDefault="003427CE">
      <w:pPr>
        <w:pStyle w:val="1"/>
        <w:rPr>
          <w:rFonts w:ascii="맑은 고딕" w:eastAsia="맑은 고딕" w:hAnsi="맑은 고딕"/>
          <w:sz w:val="32"/>
        </w:rPr>
      </w:pPr>
      <w:bookmarkStart w:id="2" w:name="_Toc451168073"/>
      <w:proofErr w:type="spellStart"/>
      <w:r>
        <w:rPr>
          <w:rFonts w:ascii="맑은 고딕" w:eastAsia="맑은 고딕" w:hAnsi="맑은 고딕" w:hint="eastAsia"/>
          <w:sz w:val="32"/>
        </w:rPr>
        <w:lastRenderedPageBreak/>
        <w:t>객체별 검수결과 요약</w:t>
      </w:r>
      <w:bookmarkEnd w:id="2"/>
    </w:p>
    <w:p w:rsidR="006E070D" w:rsidRPr="00022FC6" w:rsidRDefault="008A6D62" w:rsidP="006E070D">
      <w:pPr>
        <w:pStyle w:val="20"/>
        <w:rPr>
          <w:rFonts w:ascii="맑은 고딕" w:eastAsia="맑은 고딕" w:hAnsi="맑은 고딕"/>
          <w:sz w:val="22"/>
        </w:rPr>
      </w:pPr>
      <w:r w:rsidRPr="008A6D62">
        <w:rPr>
          <w:rFonts w:ascii="맑은 고딕" w:eastAsia="맑은 고딕" w:hAnsi="맑은 고딕"/>
          <w:sz w:val="22"/>
        </w:rPr>
        <w:t>nf_a_b01000 레이어 검수내용 요약</w:t>
      </w:r>
    </w:p>
    <w:p w:rsidR="006E070D" w:rsidRPr="008A6D62" w:rsidRDefault="006E070D" w:rsidP="008A6D62">
      <w:pPr>
        <w:pStyle w:val="a"/>
        <w:rPr>
          <w:rFonts w:ascii="맑은 고딕" w:eastAsia="맑은 고딕" w:hAnsi="맑은 고딕"/>
          <w:sz w:val="16"/>
          <w:lang w:val="ko-KR"/>
        </w:rPr>
      </w:pPr>
      <w:r w:rsidRPr="008A6D62">
        <w:rPr>
          <w:rFonts w:ascii="맑은 고딕" w:eastAsia="맑은 고딕" w:hAnsi="맑은 고딕" w:hint="eastAsia"/>
          <w:sz w:val="16"/>
          <w:lang w:val="ko-KR"/>
        </w:rPr>
        <w:t>검수일: 2016년 5월 16일</w:t>
      </w:r>
    </w:p>
    <w:p w:rsidR="006E070D" w:rsidRPr="008A6D62" w:rsidRDefault="006E070D" w:rsidP="008A6D62">
      <w:pPr>
        <w:pStyle w:val="a"/>
        <w:rPr>
          <w:rFonts w:ascii="맑은 고딕" w:eastAsia="맑은 고딕" w:hAnsi="맑은 고딕"/>
          <w:sz w:val="16"/>
          <w:lang w:val="ko-KR"/>
        </w:rPr>
      </w:pPr>
      <w:proofErr w:type="spellStart"/>
      <w:r w:rsidRPr="008A6D62">
        <w:rPr>
          <w:rFonts w:ascii="맑은 고딕" w:eastAsia="맑은 고딕" w:hAnsi="맑은 고딕" w:hint="eastAsia"/>
          <w:sz w:val="16"/>
          <w:lang w:val="ko-KR"/>
        </w:rPr>
        <w:t>검수자: 장병진</w:t>
      </w:r>
      <w:proofErr w:type="spellEnd"/>
    </w:p>
    <w:p w:rsidR="006E070D" w:rsidRPr="008A6D62" w:rsidRDefault="006E070D" w:rsidP="008A6D62">
      <w:pPr>
        <w:pStyle w:val="a"/>
        <w:rPr>
          <w:rFonts w:ascii="맑은 고딕" w:eastAsia="맑은 고딕" w:hAnsi="맑은 고딕"/>
          <w:sz w:val="16"/>
          <w:lang w:val="ko-KR"/>
        </w:rPr>
      </w:pPr>
      <w:r w:rsidRPr="008A6D62">
        <w:rPr>
          <w:rFonts w:ascii="맑은 고딕" w:eastAsia="맑은 고딕" w:hAnsi="맑은 고딕" w:hint="eastAsia"/>
          <w:sz w:val="16"/>
          <w:lang w:val="ko-KR"/>
        </w:rPr>
        <w:t>승인된 객체: 4개</w:t>
      </w:r>
    </w:p>
    <w:p w:rsidR="006E070D" w:rsidRPr="008A6D62" w:rsidRDefault="006E070D" w:rsidP="008A6D62">
      <w:pPr>
        <w:pStyle w:val="a"/>
        <w:rPr>
          <w:rFonts w:ascii="맑은 고딕" w:eastAsia="맑은 고딕" w:hAnsi="맑은 고딕"/>
          <w:sz w:val="16"/>
          <w:lang w:val="ko-KR"/>
        </w:rPr>
      </w:pPr>
      <w:r w:rsidRPr="008A6D62">
        <w:rPr>
          <w:rFonts w:ascii="맑은 고딕" w:eastAsia="맑은 고딕" w:hAnsi="맑은 고딕" w:hint="eastAsia"/>
          <w:sz w:val="16"/>
          <w:lang w:val="ko-KR"/>
        </w:rPr>
        <w:t>거부된 객체: 1개</w:t>
      </w:r>
    </w:p>
    <w:p w:rsidR="006E070D" w:rsidRPr="007C357E" w:rsidRDefault="006E070D" w:rsidP="006E070D">
      <w:pPr>
        <w:spacing w:line="240" w:lineRule="auto"/>
        <w:rPr>
          <w:rFonts w:ascii="맑은 고딕" w:eastAsia="맑은 고딕" w:hAnsi="맑은 고딕" w:hint="eastAsia"/>
          <w:sz w:val="16"/>
        </w:rPr>
      </w:pPr>
    </w:p>
    <w:p w:rsidR="006E070D" w:rsidRPr="00022FC6" w:rsidRDefault="006E070D" w:rsidP="006E070D">
      <w:pPr>
        <w:pStyle w:val="2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최종 검수결과</w:t>
      </w:r>
      <w:proofErr w:type="spellEnd"/>
    </w:p>
    <w:p w:rsidR="006E070D" w:rsidRPr="008A6D62" w:rsidRDefault="006E070D" w:rsidP="008A6D62">
      <w:pPr>
        <w:pStyle w:val="a"/>
        <w:rPr>
          <w:rFonts w:ascii="맑은 고딕" w:eastAsia="맑은 고딕" w:hAnsi="맑은 고딕"/>
          <w:sz w:val="16"/>
          <w:lang w:val="ko-KR"/>
        </w:rPr>
      </w:pPr>
      <w:r w:rsidRPr="008A6D62">
        <w:rPr>
          <w:rFonts w:ascii="맑은 고딕" w:eastAsia="맑은 고딕" w:hAnsi="맑은 고딕" w:hint="eastAsia"/>
          <w:sz w:val="16"/>
          <w:lang w:val="ko-KR"/>
        </w:rPr>
        <w:t xml:space="preserve">보완 후 재검수</w:t>
      </w:r>
      <w:proofErr w:type="spellEnd"/>
    </w:p>
    <w:p w:rsidR="00361A42" w:rsidRPr="00022FC6" w:rsidRDefault="00AF3CA7">
      <w:pPr>
        <w:pStyle w:val="1"/>
        <w:rPr>
          <w:rFonts w:ascii="맑은 고딕" w:eastAsia="맑은 고딕" w:hAnsi="맑은 고딕"/>
          <w:sz w:val="32"/>
        </w:rPr>
      </w:pPr>
      <w:bookmarkStart w:id="3" w:name="_Toc451168074"/>
      <w:r>
        <w:rPr>
          <w:rFonts w:ascii="맑은 고딕" w:eastAsia="맑은 고딕" w:hAnsi="맑은 고딕"/>
          <w:sz w:val="32"/>
        </w:rPr>
        <w:lastRenderedPageBreak/>
        <w:t>nf_a_b01000 레이어 객체별 거부사유 상세</w:t>
      </w:r>
      <w:bookmarkEnd w:id="3"/>
    </w:p>
    <w:p w:rsidR="00361A42" w:rsidRDefault="00D92755" w:rsidP="008A6D62">
      <w:pPr>
        <w:pStyle w:val="20"/>
        <w:rPr>
          <w:rFonts w:ascii="맑은 고딕" w:eastAsia="맑은 고딕" w:hAnsi="맑은 고딕" w:cstheme="minorBidi"/>
          <w:sz w:val="18"/>
          <w:szCs w:val="22"/>
        </w:rPr>
      </w:pPr>
      <w:r>
        <w:rPr>
          <w:rFonts w:ascii="맑은 고딕" w:eastAsia="맑은 고딕" w:hAnsi="맑은 고딕"/>
          <w:sz w:val="22"/>
        </w:rPr>
        <w:t>ID: 1</w:t>
      </w:r>
    </w:p>
    <w:p w:rsidR="008A6D62" w:rsidRPr="008A6D62" w:rsidRDefault="008A6D62" w:rsidP="008A6D62">
      <w:pPr>
        <w:pStyle w:val="a"/>
        <w:rPr>
          <w:rFonts w:ascii="맑은 고딕" w:eastAsia="맑은 고딕" w:hAnsi="맑은 고딕" w:hint="eastAsia"/>
          <w:sz w:val="16"/>
        </w:rPr>
      </w:pPr>
      <w:proofErr w:type="spellStart"/>
      <w:r>
        <w:rPr>
          <w:rFonts w:ascii="맑은 고딕" w:eastAsia="맑은 고딕" w:hAnsi="맑은 고딕" w:hint="eastAsia"/>
          <w:sz w:val="16"/>
          <w:lang w:val="ko-KR"/>
        </w:rPr>
        <w:t>거부사유: 항공사진과 모양이 너무 다름</w:t>
      </w:r>
    </w:p>
    <w:tbl>
      <w:tblPr>
        <w:tblStyle w:val="af6"/>
        <w:tblW w:w="4834" w:type="pct"/>
        <w:tblLook w:val="04A0" w:firstRow="1" w:lastRow="0" w:firstColumn="1" w:lastColumn="0" w:noHBand="0" w:noVBand="1"/>
      </w:tblPr>
      <w:tblGrid>
        <w:gridCol w:w="3333"/>
        <w:gridCol w:w="4572"/>
      </w:tblGrid>
      <w:tr w:rsidR="005819FC" w:rsidRPr="00022FC6" w:rsidTr="00581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pct"/>
          </w:tcPr>
          <w:p w:rsidR="005819FC" w:rsidRPr="00022FC6" w:rsidRDefault="005819FC" w:rsidP="007A1578">
            <w:pPr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lang w:val="ko-KR"/>
              </w:rPr>
              <w:t>속성명</w:t>
            </w:r>
            <w:proofErr w:type="spellEnd"/>
          </w:p>
        </w:tc>
        <w:tc>
          <w:tcPr>
            <w:tcW w:w="2892" w:type="pct"/>
          </w:tcPr>
          <w:p w:rsidR="005819FC" w:rsidRPr="00022FC6" w:rsidRDefault="005819FC" w:rsidP="007A1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  <w:lang w:val="ko-KR"/>
              </w:rPr>
              <w:t>속성값</w:t>
            </w:r>
          </w:p>
        </w:tc>
      </w:tr>
      <w:tr w:rsidR="005819FC" w:rsidRPr="00022FC6" w:rsidTr="005819F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pct"/>
          </w:tcPr>
          <w:p w:rsidR="005819FC" w:rsidRPr="00022FC6" w:rsidRDefault="005819FC" w:rsidP="007A1578">
            <w:pPr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id</w:t>
            </w:r>
          </w:p>
        </w:tc>
        <w:tc>
          <w:tcPr>
            <w:tcW w:w="2892" w:type="pct"/>
          </w:tcPr>
          <w:p w:rsidR="005819FC" w:rsidRPr="00022FC6" w:rsidRDefault="005819FC" w:rsidP="005819FC">
            <w:pPr>
              <w:pStyle w:val="af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1</w:t>
            </w:r>
          </w:p>
        </w:tc>
      </w:tr>
      <w:tr w:rsidR="005819FC" w:rsidRPr="00022FC6" w:rsidTr="005819F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pct"/>
          </w:tcPr>
          <w:p w:rsidR="005819FC" w:rsidRPr="00022FC6" w:rsidRDefault="005819FC" w:rsidP="007A1578">
            <w:pPr>
              <w:rPr>
                <w:rFonts w:ascii="맑은 고딕" w:eastAsia="맑은 고딕" w:hAnsi="맑은 고딕" w:hint="eastAsia"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</w:rPr>
              <w:t>bdid</w:t>
            </w:r>
            <w:proofErr w:type="spellEnd"/>
          </w:p>
        </w:tc>
        <w:tc>
          <w:tcPr>
            <w:tcW w:w="2892" w:type="pct"/>
          </w:tcPr>
          <w:p w:rsidR="005819FC" w:rsidRPr="00022FC6" w:rsidRDefault="005819FC" w:rsidP="005819FC">
            <w:pPr>
              <w:pStyle w:val="af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6"/>
              </w:rPr>
            </w:pPr>
            <w:r>
              <w:rPr>
                <w:rFonts w:ascii="맑은 고딕" w:eastAsia="맑은 고딕" w:hAnsi="맑은 고딕"/>
                <w:sz w:val="16"/>
              </w:rPr>
              <w:t>BD367059990001</w:t>
            </w:r>
          </w:p>
        </w:tc>
      </w:tr>
      <w:tr w:rsidR="005819FC" w:rsidRPr="00022FC6" w:rsidTr="005819FC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pct"/>
          </w:tcPr>
          <w:p w:rsidR="005819FC" w:rsidRPr="00022FC6" w:rsidRDefault="005819FC" w:rsidP="007A1578">
            <w:pPr>
              <w:rPr>
                <w:rFonts w:ascii="맑은 고딕" w:eastAsia="맑은 고딕" w:hAnsi="맑은 고딕" w:hint="eastAsia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name</w:t>
            </w:r>
          </w:p>
        </w:tc>
        <w:tc>
          <w:tcPr>
            <w:tcW w:w="2892" w:type="pct"/>
          </w:tcPr>
          <w:p w:rsidR="005819FC" w:rsidRPr="00022FC6" w:rsidRDefault="005819FC" w:rsidP="005819FC">
            <w:pPr>
              <w:pStyle w:val="af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중촌고등학교</w:t>
            </w:r>
          </w:p>
        </w:tc>
      </w:tr>
      <w:tr w:rsidR="005819FC" w:rsidRPr="00022FC6" w:rsidTr="005819F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pct"/>
          </w:tcPr>
          <w:p w:rsidR="005819FC" w:rsidRPr="00022FC6" w:rsidRDefault="005819FC" w:rsidP="007A1578">
            <w:pPr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kind</w:t>
            </w:r>
          </w:p>
        </w:tc>
        <w:tc>
          <w:tcPr>
            <w:tcW w:w="2892" w:type="pct"/>
          </w:tcPr>
          <w:p w:rsidR="005819FC" w:rsidRPr="00022FC6" w:rsidRDefault="005819FC" w:rsidP="005819FC">
            <w:pPr>
              <w:pStyle w:val="af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NULL</w:t>
            </w:r>
          </w:p>
        </w:tc>
      </w:tr>
      <w:tr w:rsidR="005819FC" w:rsidRPr="00022FC6" w:rsidTr="005819F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pct"/>
          </w:tcPr>
          <w:p w:rsidR="005819FC" w:rsidRPr="00022FC6" w:rsidRDefault="005819FC" w:rsidP="007A1578">
            <w:pPr>
              <w:rPr>
                <w:rFonts w:ascii="맑은 고딕" w:eastAsia="맑은 고딕" w:hAnsi="맑은 고딕"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</w:rPr>
              <w:t>serv</w:t>
            </w:r>
            <w:proofErr w:type="spellEnd"/>
          </w:p>
        </w:tc>
        <w:tc>
          <w:tcPr>
            <w:tcW w:w="2892" w:type="pct"/>
          </w:tcPr>
          <w:p w:rsidR="005819FC" w:rsidRPr="00022FC6" w:rsidRDefault="005819FC" w:rsidP="005819FC">
            <w:pPr>
              <w:pStyle w:val="af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NULL</w:t>
            </w:r>
          </w:p>
        </w:tc>
      </w:tr>
    </w:tbl>
    <w:p w:rsidR="006E070D" w:rsidRPr="00022FC6" w:rsidRDefault="008A6D62">
      <w:pPr>
        <w:pStyle w:val="a"/>
        <w:rPr>
          <w:rFonts w:ascii="맑은 고딕" w:eastAsia="맑은 고딕" w:hAnsi="맑은 고딕"/>
          <w:sz w:val="16"/>
        </w:rPr>
      </w:pPr>
      <w:r>
        <w:rPr>
          <w:noProof/>
        </w:rPr>
        <w:drawing>
          <wp:inline distT="0" distB="0" distL="0" distR="0" wp14:anchorId="78992491" wp14:editId="715DEF17">
            <wp:extent cx="3190875" cy="3143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42" w:rsidRDefault="00D92755" w:rsidP="008A6D62">
      <w:pPr>
        <w:pStyle w:val="20"/>
        <w:rPr>
          <w:rFonts w:ascii="맑은 고딕" w:eastAsia="맑은 고딕" w:hAnsi="맑은 고딕" w:cstheme="minorBidi"/>
          <w:sz w:val="18"/>
          <w:szCs w:val="22"/>
        </w:rPr>
      </w:pPr>
      <w:r>
        <w:rPr>
          <w:rFonts w:ascii="맑은 고딕" w:eastAsia="맑은 고딕" w:hAnsi="맑은 고딕"/>
          <w:sz w:val="22"/>
        </w:rPr>
        <w:t>ID: 1</w:t>
      </w:r>
    </w:p>
    <w:p w:rsidR="008A6D62" w:rsidRPr="008A6D62" w:rsidRDefault="008A6D62" w:rsidP="008A6D62">
      <w:pPr>
        <w:pStyle w:val="a"/>
        <w:rPr>
          <w:rFonts w:ascii="맑은 고딕" w:eastAsia="맑은 고딕" w:hAnsi="맑은 고딕" w:hint="eastAsia"/>
          <w:sz w:val="16"/>
        </w:rPr>
      </w:pPr>
      <w:proofErr w:type="spellStart"/>
      <w:r>
        <w:rPr>
          <w:rFonts w:ascii="맑은 고딕" w:eastAsia="맑은 고딕" w:hAnsi="맑은 고딕" w:hint="eastAsia"/>
          <w:sz w:val="16"/>
          <w:lang w:val="ko-KR"/>
        </w:rPr>
        <w:t>거부사유: 항공사진과 모양이 너무 다름</w:t>
      </w:r>
    </w:p>
    <w:tbl>
      <w:tblPr>
        <w:tblStyle w:val="af6"/>
        <w:tblW w:w="4834" w:type="pct"/>
        <w:tblLook w:val="04A0" w:firstRow="1" w:lastRow="0" w:firstColumn="1" w:lastColumn="0" w:noHBand="0" w:noVBand="1"/>
      </w:tblPr>
      <w:tblGrid>
        <w:gridCol w:w="3333"/>
        <w:gridCol w:w="4572"/>
      </w:tblGrid>
      <w:tr w:rsidR="005819FC" w:rsidRPr="00022FC6" w:rsidTr="00581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pct"/>
          </w:tcPr>
          <w:p w:rsidR="005819FC" w:rsidRPr="00022FC6" w:rsidRDefault="005819FC" w:rsidP="007A1578">
            <w:pPr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lang w:val="ko-KR"/>
              </w:rPr>
              <w:t>속성명</w:t>
            </w:r>
            <w:proofErr w:type="spellEnd"/>
          </w:p>
        </w:tc>
        <w:tc>
          <w:tcPr>
            <w:tcW w:w="2892" w:type="pct"/>
          </w:tcPr>
          <w:p w:rsidR="005819FC" w:rsidRPr="00022FC6" w:rsidRDefault="005819FC" w:rsidP="007A1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  <w:lang w:val="ko-KR"/>
              </w:rPr>
              <w:t>속성값</w:t>
            </w:r>
          </w:p>
        </w:tc>
      </w:tr>
      <w:tr w:rsidR="005819FC" w:rsidRPr="00022FC6" w:rsidTr="005819F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pct"/>
          </w:tcPr>
          <w:p w:rsidR="005819FC" w:rsidRPr="00022FC6" w:rsidRDefault="005819FC" w:rsidP="007A1578">
            <w:pPr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id</w:t>
            </w:r>
          </w:p>
        </w:tc>
        <w:tc>
          <w:tcPr>
            <w:tcW w:w="2892" w:type="pct"/>
          </w:tcPr>
          <w:p w:rsidR="005819FC" w:rsidRPr="00022FC6" w:rsidRDefault="005819FC" w:rsidP="005819FC">
            <w:pPr>
              <w:pStyle w:val="af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1</w:t>
            </w:r>
          </w:p>
        </w:tc>
      </w:tr>
      <w:tr w:rsidR="005819FC" w:rsidRPr="00022FC6" w:rsidTr="005819F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pct"/>
          </w:tcPr>
          <w:p w:rsidR="005819FC" w:rsidRPr="00022FC6" w:rsidRDefault="005819FC" w:rsidP="007A1578">
            <w:pPr>
              <w:rPr>
                <w:rFonts w:ascii="맑은 고딕" w:eastAsia="맑은 고딕" w:hAnsi="맑은 고딕" w:hint="eastAsia"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</w:rPr>
              <w:t>bdid</w:t>
            </w:r>
            <w:proofErr w:type="spellEnd"/>
          </w:p>
        </w:tc>
        <w:tc>
          <w:tcPr>
            <w:tcW w:w="2892" w:type="pct"/>
          </w:tcPr>
          <w:p w:rsidR="005819FC" w:rsidRPr="00022FC6" w:rsidRDefault="005819FC" w:rsidP="005819FC">
            <w:pPr>
              <w:pStyle w:val="af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6"/>
              </w:rPr>
            </w:pPr>
            <w:r>
              <w:rPr>
                <w:rFonts w:ascii="맑은 고딕" w:eastAsia="맑은 고딕" w:hAnsi="맑은 고딕"/>
                <w:sz w:val="16"/>
              </w:rPr>
              <w:t>BD367059990001</w:t>
            </w:r>
          </w:p>
        </w:tc>
      </w:tr>
      <w:tr w:rsidR="005819FC" w:rsidRPr="00022FC6" w:rsidTr="005819FC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pct"/>
          </w:tcPr>
          <w:p w:rsidR="005819FC" w:rsidRPr="00022FC6" w:rsidRDefault="005819FC" w:rsidP="007A1578">
            <w:pPr>
              <w:rPr>
                <w:rFonts w:ascii="맑은 고딕" w:eastAsia="맑은 고딕" w:hAnsi="맑은 고딕" w:hint="eastAsia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name</w:t>
            </w:r>
          </w:p>
        </w:tc>
        <w:tc>
          <w:tcPr>
            <w:tcW w:w="2892" w:type="pct"/>
          </w:tcPr>
          <w:p w:rsidR="005819FC" w:rsidRPr="00022FC6" w:rsidRDefault="005819FC" w:rsidP="005819FC">
            <w:pPr>
              <w:pStyle w:val="af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중촌고등학교</w:t>
            </w:r>
          </w:p>
        </w:tc>
      </w:tr>
      <w:tr w:rsidR="005819FC" w:rsidRPr="00022FC6" w:rsidTr="005819F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pct"/>
          </w:tcPr>
          <w:p w:rsidR="005819FC" w:rsidRPr="00022FC6" w:rsidRDefault="005819FC" w:rsidP="007A1578">
            <w:pPr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kind</w:t>
            </w:r>
          </w:p>
        </w:tc>
        <w:tc>
          <w:tcPr>
            <w:tcW w:w="2892" w:type="pct"/>
          </w:tcPr>
          <w:p w:rsidR="005819FC" w:rsidRPr="00022FC6" w:rsidRDefault="005819FC" w:rsidP="005819FC">
            <w:pPr>
              <w:pStyle w:val="af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NULL</w:t>
            </w:r>
          </w:p>
        </w:tc>
      </w:tr>
      <w:tr w:rsidR="005819FC" w:rsidRPr="00022FC6" w:rsidTr="005819F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pct"/>
          </w:tcPr>
          <w:p w:rsidR="005819FC" w:rsidRPr="00022FC6" w:rsidRDefault="005819FC" w:rsidP="007A1578">
            <w:pPr>
              <w:rPr>
                <w:rFonts w:ascii="맑은 고딕" w:eastAsia="맑은 고딕" w:hAnsi="맑은 고딕"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</w:rPr>
              <w:t>serv</w:t>
            </w:r>
            <w:proofErr w:type="spellEnd"/>
          </w:p>
        </w:tc>
        <w:tc>
          <w:tcPr>
            <w:tcW w:w="2892" w:type="pct"/>
          </w:tcPr>
          <w:p w:rsidR="005819FC" w:rsidRPr="00022FC6" w:rsidRDefault="005819FC" w:rsidP="005819FC">
            <w:pPr>
              <w:pStyle w:val="af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NULL</w:t>
            </w:r>
          </w:p>
        </w:tc>
      </w:tr>
    </w:tbl>
    <w:p w:rsidR="006E070D" w:rsidRPr="00022FC6" w:rsidRDefault="008A6D62">
      <w:pPr>
        <w:pStyle w:val="a"/>
        <w:rPr>
          <w:rFonts w:ascii="맑은 고딕" w:eastAsia="맑은 고딕" w:hAnsi="맑은 고딕"/>
          <w:sz w:val="16"/>
        </w:rPr>
      </w:pPr>
      <w:r>
        <w:rPr>
          <w:noProof/>
        </w:rPr>
        <w:drawing>
          <wp:inline distT="0" distB="0" distL="0" distR="0" wp14:anchorId="78992491" wp14:editId="715DEF17">
            <wp:extent cx="3190875" cy="3143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70D" w:rsidRPr="00022FC6">
      <w:headerReference w:type="default" r:id="rId12"/>
      <w:pgSz w:w="11907" w:h="16839" w:code="1"/>
      <w:pgMar w:top="1148" w:right="700" w:bottom="2296" w:left="3011" w:header="114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E7E" w:rsidRDefault="00471E7E">
      <w:pPr>
        <w:spacing w:after="0" w:line="240" w:lineRule="auto"/>
      </w:pPr>
      <w:r>
        <w:separator/>
      </w:r>
    </w:p>
    <w:p w:rsidR="00471E7E" w:rsidRDefault="00471E7E"/>
    <w:p w:rsidR="00471E7E" w:rsidRDefault="00471E7E"/>
  </w:endnote>
  <w:endnote w:type="continuationSeparator" w:id="0">
    <w:p w:rsidR="00471E7E" w:rsidRDefault="00471E7E">
      <w:pPr>
        <w:spacing w:after="0" w:line="240" w:lineRule="auto"/>
      </w:pPr>
      <w:r>
        <w:continuationSeparator/>
      </w:r>
    </w:p>
    <w:p w:rsidR="00471E7E" w:rsidRDefault="00471E7E"/>
    <w:p w:rsidR="00471E7E" w:rsidRDefault="00471E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E7E" w:rsidRDefault="00471E7E">
      <w:pPr>
        <w:spacing w:after="0" w:line="240" w:lineRule="auto"/>
      </w:pPr>
      <w:r>
        <w:separator/>
      </w:r>
    </w:p>
    <w:p w:rsidR="00471E7E" w:rsidRDefault="00471E7E"/>
    <w:p w:rsidR="00471E7E" w:rsidRDefault="00471E7E"/>
  </w:footnote>
  <w:footnote w:type="continuationSeparator" w:id="0">
    <w:p w:rsidR="00471E7E" w:rsidRDefault="00471E7E">
      <w:pPr>
        <w:spacing w:after="0" w:line="240" w:lineRule="auto"/>
      </w:pPr>
      <w:r>
        <w:continuationSeparator/>
      </w:r>
    </w:p>
    <w:p w:rsidR="00471E7E" w:rsidRDefault="00471E7E"/>
    <w:p w:rsidR="00471E7E" w:rsidRDefault="00471E7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목차 머리글"/>
    </w:tblPr>
    <w:tblGrid>
      <w:gridCol w:w="2027"/>
      <w:gridCol w:w="280"/>
      <w:gridCol w:w="8200"/>
    </w:tblGrid>
    <w:tr w:rsidR="00361A42">
      <w:trPr>
        <w:trHeight w:hRule="exact" w:val="720"/>
        <w:jc w:val="right"/>
      </w:trPr>
      <w:tc>
        <w:tcPr>
          <w:tcW w:w="2088" w:type="dxa"/>
          <w:vAlign w:val="bottom"/>
        </w:tcPr>
        <w:p w:rsidR="00361A42" w:rsidRDefault="00361A42">
          <w:pPr>
            <w:pStyle w:val="ab"/>
          </w:pPr>
        </w:p>
      </w:tc>
      <w:tc>
        <w:tcPr>
          <w:tcW w:w="288" w:type="dxa"/>
          <w:shd w:val="clear" w:color="auto" w:fill="auto"/>
          <w:vAlign w:val="bottom"/>
        </w:tcPr>
        <w:p w:rsidR="00361A42" w:rsidRDefault="00361A42"/>
      </w:tc>
      <w:tc>
        <w:tcPr>
          <w:tcW w:w="8424" w:type="dxa"/>
          <w:vAlign w:val="bottom"/>
        </w:tcPr>
        <w:p w:rsidR="00361A42" w:rsidRPr="00022FC6" w:rsidRDefault="00CE0975">
          <w:pPr>
            <w:pStyle w:val="aa"/>
            <w:rPr>
              <w:rFonts w:ascii="맑은 고딕" w:eastAsia="맑은 고딕" w:hAnsi="맑은 고딕"/>
            </w:rPr>
          </w:pPr>
          <w:r w:rsidRPr="00022FC6">
            <w:rPr>
              <w:rFonts w:ascii="맑은 고딕" w:eastAsia="맑은 고딕" w:hAnsi="맑은 고딕"/>
              <w:lang w:val="ko-KR"/>
            </w:rPr>
            <w:t>목차</w:t>
          </w:r>
        </w:p>
      </w:tc>
    </w:tr>
    <w:tr w:rsidR="00361A4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361A42" w:rsidRDefault="00361A42">
          <w:pPr>
            <w:pStyle w:val="a8"/>
          </w:pPr>
        </w:p>
      </w:tc>
      <w:tc>
        <w:tcPr>
          <w:tcW w:w="288" w:type="dxa"/>
          <w:shd w:val="clear" w:color="auto" w:fill="auto"/>
        </w:tcPr>
        <w:p w:rsidR="00361A42" w:rsidRDefault="00361A42">
          <w:pPr>
            <w:pStyle w:val="a8"/>
          </w:pPr>
        </w:p>
      </w:tc>
      <w:tc>
        <w:tcPr>
          <w:tcW w:w="8424" w:type="dxa"/>
          <w:shd w:val="clear" w:color="auto" w:fill="000000" w:themeFill="text1"/>
        </w:tcPr>
        <w:p w:rsidR="00361A42" w:rsidRDefault="00361A42">
          <w:pPr>
            <w:pStyle w:val="a8"/>
          </w:pPr>
        </w:p>
      </w:tc>
    </w:tr>
  </w:tbl>
  <w:p w:rsidR="00361A42" w:rsidRDefault="00361A4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머리글 표"/>
    </w:tblPr>
    <w:tblGrid>
      <w:gridCol w:w="2031"/>
      <w:gridCol w:w="281"/>
      <w:gridCol w:w="8195"/>
    </w:tblGrid>
    <w:tr w:rsidR="00361A42" w:rsidRPr="00022FC6">
      <w:trPr>
        <w:trHeight w:hRule="exact" w:val="720"/>
        <w:jc w:val="right"/>
      </w:trPr>
      <w:tc>
        <w:tcPr>
          <w:tcW w:w="2088" w:type="dxa"/>
          <w:vAlign w:val="bottom"/>
        </w:tcPr>
        <w:p w:rsidR="00361A42" w:rsidRPr="00022FC6" w:rsidRDefault="00CE0975">
          <w:pPr>
            <w:pStyle w:val="ab"/>
            <w:rPr>
              <w:rFonts w:ascii="맑은 고딕" w:eastAsia="맑은 고딕" w:hAnsi="맑은 고딕"/>
            </w:rPr>
          </w:pPr>
          <w:r w:rsidRPr="00022FC6">
            <w:rPr>
              <w:rFonts w:ascii="맑은 고딕" w:eastAsia="맑은 고딕" w:hAnsi="맑은 고딕"/>
              <w:lang w:val="ko-KR"/>
            </w:rPr>
            <w:t xml:space="preserve">페이지 </w:t>
          </w:r>
          <w:r w:rsidRPr="00022FC6">
            <w:rPr>
              <w:rFonts w:ascii="맑은 고딕" w:eastAsia="맑은 고딕" w:hAnsi="맑은 고딕"/>
            </w:rPr>
            <w:fldChar w:fldCharType="begin"/>
          </w:r>
          <w:r w:rsidRPr="00022FC6">
            <w:rPr>
              <w:rFonts w:ascii="맑은 고딕" w:eastAsia="맑은 고딕" w:hAnsi="맑은 고딕"/>
            </w:rPr>
            <w:instrText>Page \# 0#</w:instrText>
          </w:r>
          <w:r w:rsidRPr="00022FC6">
            <w:rPr>
              <w:rFonts w:ascii="맑은 고딕" w:eastAsia="맑은 고딕" w:hAnsi="맑은 고딕"/>
            </w:rPr>
            <w:fldChar w:fldCharType="separate"/>
          </w:r>
          <w:r w:rsidR="00AF3CA7">
            <w:rPr>
              <w:rFonts w:ascii="맑은 고딕" w:eastAsia="맑은 고딕" w:hAnsi="맑은 고딕"/>
              <w:noProof/>
            </w:rPr>
            <w:t>03</w:t>
          </w:r>
          <w:r w:rsidRPr="00022FC6"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288" w:type="dxa"/>
          <w:vAlign w:val="bottom"/>
        </w:tcPr>
        <w:p w:rsidR="00361A42" w:rsidRPr="00022FC6" w:rsidRDefault="00361A42">
          <w:pPr>
            <w:rPr>
              <w:rFonts w:ascii="맑은 고딕" w:eastAsia="맑은 고딕" w:hAnsi="맑은 고딕"/>
            </w:rPr>
          </w:pPr>
        </w:p>
      </w:tc>
      <w:tc>
        <w:tcPr>
          <w:tcW w:w="8424" w:type="dxa"/>
          <w:vAlign w:val="bottom"/>
        </w:tcPr>
        <w:p w:rsidR="00361A42" w:rsidRPr="00022FC6" w:rsidRDefault="00CE0975">
          <w:pPr>
            <w:pStyle w:val="aa"/>
            <w:rPr>
              <w:rFonts w:ascii="맑은 고딕" w:eastAsia="맑은 고딕" w:hAnsi="맑은 고딕"/>
            </w:rPr>
          </w:pPr>
          <w:r w:rsidRPr="00022FC6">
            <w:rPr>
              <w:rFonts w:ascii="맑은 고딕" w:eastAsia="맑은 고딕" w:hAnsi="맑은 고딕"/>
            </w:rPr>
            <w:fldChar w:fldCharType="begin"/>
          </w:r>
          <w:r w:rsidRPr="00022FC6">
            <w:rPr>
              <w:rFonts w:ascii="맑은 고딕" w:eastAsia="맑은 고딕" w:hAnsi="맑은 고딕"/>
            </w:rPr>
            <w:instrText>If</w:instrText>
          </w:r>
          <w:r w:rsidRPr="00022FC6">
            <w:rPr>
              <w:rFonts w:ascii="맑은 고딕" w:eastAsia="맑은 고딕" w:hAnsi="맑은 고딕"/>
            </w:rPr>
            <w:fldChar w:fldCharType="begin"/>
          </w:r>
          <w:r w:rsidRPr="00022FC6">
            <w:rPr>
              <w:rFonts w:ascii="맑은 고딕" w:eastAsia="맑은 고딕" w:hAnsi="맑은 고딕"/>
            </w:rPr>
            <w:instrText xml:space="preserve"> STYLEREF “제목 1”  </w:instrText>
          </w:r>
          <w:r w:rsidRPr="00022FC6">
            <w:rPr>
              <w:rFonts w:ascii="맑은 고딕" w:eastAsia="맑은 고딕" w:hAnsi="맑은 고딕"/>
            </w:rPr>
            <w:fldChar w:fldCharType="separate"/>
          </w:r>
          <w:r w:rsidR="00AF3CA7">
            <w:rPr>
              <w:rFonts w:ascii="맑은 고딕" w:eastAsia="맑은 고딕" w:hAnsi="맑은 고딕"/>
              <w:noProof/>
            </w:rPr>
            <w:instrText>nf_a_b01000 레이어 객체별 거부사유 상세</w:instrText>
          </w:r>
          <w:r w:rsidRPr="00022FC6">
            <w:rPr>
              <w:rFonts w:ascii="맑은 고딕" w:eastAsia="맑은 고딕" w:hAnsi="맑은 고딕"/>
            </w:rPr>
            <w:fldChar w:fldCharType="end"/>
          </w:r>
          <w:r w:rsidRPr="00022FC6">
            <w:rPr>
              <w:rFonts w:ascii="맑은 고딕" w:eastAsia="맑은 고딕" w:hAnsi="맑은 고딕"/>
            </w:rPr>
            <w:instrText>&lt;&gt; “Error*” “</w:instrText>
          </w:r>
          <w:r w:rsidRPr="00022FC6">
            <w:rPr>
              <w:rFonts w:ascii="맑은 고딕" w:eastAsia="맑은 고딕" w:hAnsi="맑은 고딕"/>
            </w:rPr>
            <w:fldChar w:fldCharType="begin"/>
          </w:r>
          <w:r w:rsidRPr="00022FC6">
            <w:rPr>
              <w:rFonts w:ascii="맑은 고딕" w:eastAsia="맑은 고딕" w:hAnsi="맑은 고딕"/>
            </w:rPr>
            <w:instrText xml:space="preserve"> STYLEREF “제목 1” </w:instrText>
          </w:r>
          <w:r w:rsidRPr="00022FC6">
            <w:rPr>
              <w:rFonts w:ascii="맑은 고딕" w:eastAsia="맑은 고딕" w:hAnsi="맑은 고딕"/>
            </w:rPr>
            <w:fldChar w:fldCharType="separate"/>
          </w:r>
          <w:r w:rsidR="00AF3CA7">
            <w:rPr>
              <w:rFonts w:ascii="맑은 고딕" w:eastAsia="맑은 고딕" w:hAnsi="맑은 고딕"/>
              <w:noProof/>
            </w:rPr>
            <w:instrText>nf_a_b01000 레이어 객체별 거부사유 상세</w:instrText>
          </w:r>
          <w:r w:rsidRPr="00022FC6">
            <w:rPr>
              <w:rFonts w:ascii="맑은 고딕" w:eastAsia="맑은 고딕" w:hAnsi="맑은 고딕"/>
            </w:rPr>
            <w:fldChar w:fldCharType="end"/>
          </w:r>
          <w:r w:rsidRPr="00022FC6">
            <w:rPr>
              <w:rFonts w:ascii="맑은 고딕" w:eastAsia="맑은 고딕" w:hAnsi="맑은 고딕"/>
            </w:rPr>
            <w:fldChar w:fldCharType="separate"/>
          </w:r>
          <w:r w:rsidR="00AF3CA7">
            <w:rPr>
              <w:rFonts w:ascii="맑은 고딕" w:eastAsia="맑은 고딕" w:hAnsi="맑은 고딕"/>
              <w:noProof/>
            </w:rPr>
            <w:t>nf_a_b01000 레이어 객체별 거부사유 상세</w:t>
          </w:r>
          <w:r w:rsidRPr="00022FC6">
            <w:rPr>
              <w:rFonts w:ascii="맑은 고딕" w:eastAsia="맑은 고딕" w:hAnsi="맑은 고딕"/>
            </w:rPr>
            <w:fldChar w:fldCharType="end"/>
          </w:r>
        </w:p>
      </w:tc>
    </w:tr>
    <w:tr w:rsidR="00361A42" w:rsidRPr="00022FC6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361A42" w:rsidRPr="00022FC6" w:rsidRDefault="00361A42">
          <w:pPr>
            <w:rPr>
              <w:rFonts w:ascii="맑은 고딕" w:eastAsia="맑은 고딕" w:hAnsi="맑은 고딕"/>
              <w:sz w:val="10"/>
            </w:rPr>
          </w:pPr>
        </w:p>
      </w:tc>
      <w:tc>
        <w:tcPr>
          <w:tcW w:w="288" w:type="dxa"/>
        </w:tcPr>
        <w:p w:rsidR="00361A42" w:rsidRPr="00022FC6" w:rsidRDefault="00361A42">
          <w:pPr>
            <w:rPr>
              <w:rFonts w:ascii="맑은 고딕" w:eastAsia="맑은 고딕" w:hAnsi="맑은 고딕"/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361A42" w:rsidRPr="00022FC6" w:rsidRDefault="00361A42">
          <w:pPr>
            <w:rPr>
              <w:rFonts w:ascii="맑은 고딕" w:eastAsia="맑은 고딕" w:hAnsi="맑은 고딕"/>
              <w:sz w:val="10"/>
            </w:rPr>
          </w:pPr>
        </w:p>
      </w:tc>
    </w:tr>
  </w:tbl>
  <w:p w:rsidR="00361A42" w:rsidRPr="00022FC6" w:rsidRDefault="00361A42">
    <w:pPr>
      <w:rPr>
        <w:rFonts w:ascii="맑은 고딕" w:eastAsia="맑은 고딕" w:hAnsi="맑은 고딕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1" w15:restartNumberingAfterBreak="0">
    <w:nsid w:val="14D84F6E"/>
    <w:multiLevelType w:val="hybridMultilevel"/>
    <w:tmpl w:val="FEDE0F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7F6A45"/>
    <w:multiLevelType w:val="multilevel"/>
    <w:tmpl w:val="0436C7FE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4263840"/>
    <w:multiLevelType w:val="hybridMultilevel"/>
    <w:tmpl w:val="EA4E77EE"/>
    <w:lvl w:ilvl="0" w:tplc="E0C8D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A8686F"/>
    <w:multiLevelType w:val="hybridMultilevel"/>
    <w:tmpl w:val="74DE0C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CE"/>
    <w:rsid w:val="00022FC6"/>
    <w:rsid w:val="00256E98"/>
    <w:rsid w:val="00300B39"/>
    <w:rsid w:val="003427CE"/>
    <w:rsid w:val="00361A42"/>
    <w:rsid w:val="003B24F9"/>
    <w:rsid w:val="00471E7E"/>
    <w:rsid w:val="004D4DA3"/>
    <w:rsid w:val="004F4086"/>
    <w:rsid w:val="005819FC"/>
    <w:rsid w:val="006C63D1"/>
    <w:rsid w:val="006E070D"/>
    <w:rsid w:val="00794E39"/>
    <w:rsid w:val="007A55E4"/>
    <w:rsid w:val="007C357E"/>
    <w:rsid w:val="008405F4"/>
    <w:rsid w:val="008A6D62"/>
    <w:rsid w:val="00AF3CA7"/>
    <w:rsid w:val="00C43AB3"/>
    <w:rsid w:val="00CE0975"/>
    <w:rsid w:val="00D92755"/>
    <w:rsid w:val="00F6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8FE36"/>
  <w15:docId w15:val="{DA7609C1-362E-49E3-A98E-F7FC454D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ko-K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har">
    <w:name w:val="바닥글 Char"/>
    <w:basedOn w:val="a2"/>
    <w:link w:val="a5"/>
    <w:uiPriority w:val="99"/>
    <w:rPr>
      <w:color w:val="EF4623" w:themeColor="accent1"/>
    </w:rPr>
  </w:style>
  <w:style w:type="paragraph" w:styleId="a6">
    <w:name w:val="Subtitle"/>
    <w:basedOn w:val="a1"/>
    <w:next w:val="a1"/>
    <w:link w:val="Char0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7">
    <w:name w:val="그래픽"/>
    <w:basedOn w:val="a1"/>
    <w:uiPriority w:val="99"/>
    <w:pPr>
      <w:spacing w:after="80" w:line="240" w:lineRule="auto"/>
      <w:jc w:val="center"/>
    </w:pPr>
  </w:style>
  <w:style w:type="paragraph" w:styleId="a8">
    <w:name w:val="header"/>
    <w:basedOn w:val="a1"/>
    <w:link w:val="Char1"/>
    <w:uiPriority w:val="99"/>
    <w:qFormat/>
    <w:pPr>
      <w:spacing w:after="380" w:line="240" w:lineRule="auto"/>
    </w:pPr>
  </w:style>
  <w:style w:type="character" w:customStyle="1" w:styleId="Char1">
    <w:name w:val="머리글 Char"/>
    <w:basedOn w:val="a2"/>
    <w:link w:val="a8"/>
    <w:uiPriority w:val="99"/>
    <w:rPr>
      <w:color w:val="404040" w:themeColor="text1" w:themeTint="BF"/>
      <w:sz w:val="20"/>
    </w:rPr>
  </w:style>
  <w:style w:type="table" w:customStyle="1" w:styleId="a9">
    <w:name w:val="표 눈금"/>
    <w:basedOn w:val="a3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aa">
    <w:name w:val="정보 제목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b">
    <w:name w:val="페이지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c">
    <w:name w:val="Title"/>
    <w:basedOn w:val="a1"/>
    <w:next w:val="a1"/>
    <w:link w:val="Char2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har2">
    <w:name w:val="제목 Char"/>
    <w:basedOn w:val="a2"/>
    <w:link w:val="ac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d">
    <w:name w:val="개체 틀 텍스트"/>
    <w:basedOn w:val="a2"/>
    <w:uiPriority w:val="99"/>
    <w:semiHidden/>
    <w:rPr>
      <w:color w:val="808080"/>
    </w:rPr>
  </w:style>
  <w:style w:type="paragraph" w:styleId="ae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3">
    <w:name w:val="풍선 도움말 텍스트 Char"/>
    <w:basedOn w:val="a2"/>
    <w:link w:val="ae"/>
    <w:uiPriority w:val="99"/>
    <w:semiHidden/>
    <w:rPr>
      <w:rFonts w:ascii="Tahoma" w:eastAsia="Tahoma" w:hAnsi="Tahoma" w:cs="Tahoma"/>
      <w:sz w:val="16"/>
    </w:rPr>
  </w:style>
  <w:style w:type="character" w:styleId="af">
    <w:name w:val="Strong"/>
    <w:basedOn w:val="a2"/>
    <w:uiPriority w:val="10"/>
    <w:qFormat/>
    <w:rPr>
      <w:b/>
      <w:bCs/>
    </w:rPr>
  </w:style>
  <w:style w:type="character" w:customStyle="1" w:styleId="Char0">
    <w:name w:val="부제 Char"/>
    <w:basedOn w:val="a2"/>
    <w:link w:val="a6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0">
    <w:name w:val="요약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af1">
    <w:name w:val="No Spacing"/>
    <w:link w:val="Char4"/>
    <w:uiPriority w:val="1"/>
    <w:unhideWhenUsed/>
    <w:qFormat/>
    <w:pPr>
      <w:spacing w:after="0" w:line="240" w:lineRule="auto"/>
    </w:pPr>
  </w:style>
  <w:style w:type="character" w:styleId="af2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Char">
    <w:name w:val="제목 1 Char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3">
    <w:name w:val="목차 제목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Char">
    <w:name w:val="제목 2 Char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f4">
    <w:name w:val="Quote"/>
    <w:basedOn w:val="a1"/>
    <w:next w:val="a1"/>
    <w:link w:val="Char5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har5">
    <w:name w:val="인용 Char"/>
    <w:basedOn w:val="a2"/>
    <w:link w:val="af4"/>
    <w:uiPriority w:val="1"/>
    <w:rPr>
      <w:i/>
      <w:iCs/>
      <w:color w:val="EF4623" w:themeColor="accent1"/>
      <w:kern w:val="20"/>
      <w:sz w:val="24"/>
    </w:rPr>
  </w:style>
  <w:style w:type="paragraph" w:styleId="af5">
    <w:name w:val="Signature"/>
    <w:basedOn w:val="a1"/>
    <w:link w:val="Char6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har6">
    <w:name w:val="서명 Char"/>
    <w:basedOn w:val="a2"/>
    <w:link w:val="af5"/>
    <w:uiPriority w:val="9"/>
    <w:rPr>
      <w:color w:val="595959" w:themeColor="text1" w:themeTint="A6"/>
      <w:kern w:val="20"/>
    </w:rPr>
  </w:style>
  <w:style w:type="character" w:customStyle="1" w:styleId="Char4">
    <w:name w:val="간격 없음 Char"/>
    <w:basedOn w:val="a2"/>
    <w:link w:val="af1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6">
    <w:name w:val="재무표"/>
    <w:basedOn w:val="a3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7">
    <w:name w:val="주석 참조"/>
    <w:basedOn w:val="a2"/>
    <w:uiPriority w:val="99"/>
    <w:semiHidden/>
    <w:unhideWhenUsed/>
    <w:rPr>
      <w:sz w:val="16"/>
    </w:rPr>
  </w:style>
  <w:style w:type="paragraph" w:customStyle="1" w:styleId="af8">
    <w:name w:val="주석 텍스트"/>
    <w:basedOn w:val="a1"/>
    <w:link w:val="af9"/>
    <w:uiPriority w:val="99"/>
    <w:semiHidden/>
    <w:unhideWhenUsed/>
    <w:pPr>
      <w:spacing w:line="240" w:lineRule="auto"/>
    </w:pPr>
  </w:style>
  <w:style w:type="character" w:customStyle="1" w:styleId="af9">
    <w:name w:val="설명 텍스트 문자"/>
    <w:basedOn w:val="a2"/>
    <w:link w:val="af8"/>
    <w:uiPriority w:val="99"/>
    <w:semiHidden/>
  </w:style>
  <w:style w:type="paragraph" w:customStyle="1" w:styleId="afa">
    <w:name w:val="주석 제목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설명 제목 문자"/>
    <w:basedOn w:val="af9"/>
    <w:link w:val="afa"/>
    <w:uiPriority w:val="99"/>
    <w:semiHidden/>
    <w:rPr>
      <w:b/>
      <w:bCs/>
    </w:rPr>
  </w:style>
  <w:style w:type="table" w:styleId="afc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d">
    <w:name w:val="표 텍스트 소수점"/>
    <w:basedOn w:val="a1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afe">
    <w:name w:val="표 텍스트"/>
    <w:basedOn w:val="a1"/>
    <w:uiPriority w:val="1"/>
    <w:qFormat/>
    <w:pPr>
      <w:spacing w:before="60" w:after="60" w:line="240" w:lineRule="auto"/>
    </w:pPr>
  </w:style>
  <w:style w:type="paragraph" w:customStyle="1" w:styleId="aff">
    <w:name w:val="조직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aff0">
    <w:name w:val="List Paragraph"/>
    <w:basedOn w:val="a1"/>
    <w:uiPriority w:val="34"/>
    <w:qFormat/>
    <w:rsid w:val="007C357E"/>
    <w:pPr>
      <w:ind w:leftChars="400" w:left="800"/>
    </w:pPr>
  </w:style>
  <w:style w:type="table" w:styleId="30">
    <w:name w:val="Plain Table 3"/>
    <w:basedOn w:val="a3"/>
    <w:uiPriority w:val="43"/>
    <w:rsid w:val="007C35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2">
    <w:name w:val="Grid Table 4 Accent 2"/>
    <w:basedOn w:val="a3"/>
    <w:uiPriority w:val="49"/>
    <w:rsid w:val="007C357E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

<Relationship Id="rId101" Type="http://schemas.openxmlformats.org/officeDocument/2006/relationships/image" Target="media/image1.png"/>
<Relationship Id="rId102" Type="http://schemas.openxmlformats.org/officeDocument/2006/relationships/image" Target="media/image2.png"/>
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gbi\AppData\Roaming\Microsoft\Templates\&#50672;&#44036;%20&#48372;&#44256;&#49436;(&#48744;&#44053;&#44160;&#51221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69F0AF30414632ACD6F25A053FD16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D8519C-B9D4-43B3-B3AA-E5348D321A95}"/>
      </w:docPartPr>
      <w:docPartBody>
        <w:p w:rsidR="00000000" w:rsidRDefault="002238D7">
          <w:pPr>
            <w:pStyle w:val="8D69F0AF30414632ACD6F25A053FD167"/>
          </w:pPr>
          <w:r>
            <w:rPr>
              <w:lang w:val="ko-KR"/>
            </w:rPr>
            <w:t>연간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보고서</w:t>
          </w:r>
        </w:p>
      </w:docPartBody>
    </w:docPart>
    <w:docPart>
      <w:docPartPr>
        <w:name w:val="AA599939D0414C78894A3D1B496C750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AA5C6A-2DFB-4461-88F7-7FD628F240FE}"/>
      </w:docPartPr>
      <w:docPartBody>
        <w:p w:rsidR="00000000" w:rsidRDefault="002238D7">
          <w:pPr>
            <w:pStyle w:val="AA599939D0414C78894A3D1B496C7502"/>
          </w:pPr>
          <w:r>
            <w:rPr>
              <w:lang w:val="ko-KR"/>
            </w:rPr>
            <w:t>회계연도</w:t>
          </w:r>
          <w:r>
            <w:rPr>
              <w:lang w:val="ko-KR"/>
            </w:rPr>
            <w:t xml:space="preserve"> [</w:t>
          </w:r>
          <w:r>
            <w:rPr>
              <w:lang w:val="ko-KR"/>
            </w:rPr>
            <w:t>연도</w:t>
          </w:r>
          <w:r>
            <w:rPr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D7"/>
    <w:rsid w:val="0022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47AC4875236942F5ADC9522553662051">
    <w:name w:val="47AC4875236942F5ADC9522553662051"/>
    <w:pPr>
      <w:widowControl w:val="0"/>
      <w:wordWrap w:val="0"/>
      <w:autoSpaceDE w:val="0"/>
      <w:autoSpaceDN w:val="0"/>
    </w:pPr>
  </w:style>
  <w:style w:type="paragraph" w:customStyle="1" w:styleId="A3B9F3C700C54A46A43C10C6362454E2">
    <w:name w:val="A3B9F3C700C54A46A43C10C6362454E2"/>
    <w:pPr>
      <w:widowControl w:val="0"/>
      <w:wordWrap w:val="0"/>
      <w:autoSpaceDE w:val="0"/>
      <w:autoSpaceDN w:val="0"/>
    </w:pPr>
  </w:style>
  <w:style w:type="paragraph" w:customStyle="1" w:styleId="040836533A0F4A24A56F16043E6C3BAE">
    <w:name w:val="040836533A0F4A24A56F16043E6C3BAE"/>
    <w:pPr>
      <w:widowControl w:val="0"/>
      <w:wordWrap w:val="0"/>
      <w:autoSpaceDE w:val="0"/>
      <w:autoSpaceDN w:val="0"/>
    </w:pPr>
  </w:style>
  <w:style w:type="paragraph" w:customStyle="1" w:styleId="4C5F314BFC064510AB86368D5877A562">
    <w:name w:val="4C5F314BFC064510AB86368D5877A562"/>
    <w:pPr>
      <w:widowControl w:val="0"/>
      <w:wordWrap w:val="0"/>
      <w:autoSpaceDE w:val="0"/>
      <w:autoSpaceDN w:val="0"/>
    </w:pPr>
  </w:style>
  <w:style w:type="paragraph" w:customStyle="1" w:styleId="06ADE304D1844689A35337DBD56F3961">
    <w:name w:val="06ADE304D1844689A35337DBD56F3961"/>
    <w:pPr>
      <w:widowControl w:val="0"/>
      <w:wordWrap w:val="0"/>
      <w:autoSpaceDE w:val="0"/>
      <w:autoSpaceDN w:val="0"/>
    </w:pPr>
  </w:style>
  <w:style w:type="paragraph" w:customStyle="1" w:styleId="7CA86AB74C154D158EE845046187A8B8">
    <w:name w:val="7CA86AB74C154D158EE845046187A8B8"/>
    <w:pPr>
      <w:widowControl w:val="0"/>
      <w:wordWrap w:val="0"/>
      <w:autoSpaceDE w:val="0"/>
      <w:autoSpaceDN w:val="0"/>
    </w:pPr>
  </w:style>
  <w:style w:type="paragraph" w:customStyle="1" w:styleId="628BBAD71F934E029EF045344C4E0C7B">
    <w:name w:val="628BBAD71F934E029EF045344C4E0C7B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</w:rPr>
  </w:style>
  <w:style w:type="paragraph" w:customStyle="1" w:styleId="8D345C71211845B88AD10B9C8ECF5074">
    <w:name w:val="8D345C71211845B88AD10B9C8ECF5074"/>
    <w:pPr>
      <w:widowControl w:val="0"/>
      <w:wordWrap w:val="0"/>
      <w:autoSpaceDE w:val="0"/>
      <w:autoSpaceDN w:val="0"/>
    </w:pPr>
  </w:style>
  <w:style w:type="paragraph" w:customStyle="1" w:styleId="4CFA02978AE242ED8F6943C7B4368300">
    <w:name w:val="4CFA02978AE242ED8F6943C7B4368300"/>
    <w:pPr>
      <w:widowControl w:val="0"/>
      <w:wordWrap w:val="0"/>
      <w:autoSpaceDE w:val="0"/>
      <w:autoSpaceDN w:val="0"/>
    </w:pPr>
  </w:style>
  <w:style w:type="paragraph" w:customStyle="1" w:styleId="60A3E51D2874424B848486EB9CF567CA">
    <w:name w:val="60A3E51D2874424B848486EB9CF567CA"/>
    <w:pPr>
      <w:widowControl w:val="0"/>
      <w:wordWrap w:val="0"/>
      <w:autoSpaceDE w:val="0"/>
      <w:autoSpaceDN w:val="0"/>
    </w:pPr>
  </w:style>
  <w:style w:type="paragraph" w:customStyle="1" w:styleId="C6AA9A38689D49439BAA939A55A8FDEA">
    <w:name w:val="C6AA9A38689D49439BAA939A55A8FDEA"/>
    <w:pPr>
      <w:widowControl w:val="0"/>
      <w:wordWrap w:val="0"/>
      <w:autoSpaceDE w:val="0"/>
      <w:autoSpaceDN w:val="0"/>
    </w:pPr>
  </w:style>
  <w:style w:type="paragraph" w:customStyle="1" w:styleId="2B91CBAD0EEC44D891279FD959F2F8B5">
    <w:name w:val="2B91CBAD0EEC44D891279FD959F2F8B5"/>
    <w:pPr>
      <w:widowControl w:val="0"/>
      <w:wordWrap w:val="0"/>
      <w:autoSpaceDE w:val="0"/>
      <w:autoSpaceDN w:val="0"/>
    </w:pPr>
  </w:style>
  <w:style w:type="paragraph" w:customStyle="1" w:styleId="C4AD06466B1F4778B377F4F5AF7480E1">
    <w:name w:val="C4AD06466B1F4778B377F4F5AF7480E1"/>
    <w:pPr>
      <w:widowControl w:val="0"/>
      <w:wordWrap w:val="0"/>
      <w:autoSpaceDE w:val="0"/>
      <w:autoSpaceDN w:val="0"/>
    </w:pPr>
  </w:style>
  <w:style w:type="paragraph" w:customStyle="1" w:styleId="C5C7961EA0364B8295E7191A92FAB7B5">
    <w:name w:val="C5C7961EA0364B8295E7191A92FAB7B5"/>
    <w:pPr>
      <w:widowControl w:val="0"/>
      <w:wordWrap w:val="0"/>
      <w:autoSpaceDE w:val="0"/>
      <w:autoSpaceDN w:val="0"/>
    </w:pPr>
  </w:style>
  <w:style w:type="paragraph" w:customStyle="1" w:styleId="6706EB48363D49449D2CA9CC96A70F65">
    <w:name w:val="6706EB48363D49449D2CA9CC96A70F65"/>
    <w:pPr>
      <w:widowControl w:val="0"/>
      <w:wordWrap w:val="0"/>
      <w:autoSpaceDE w:val="0"/>
      <w:autoSpaceDN w:val="0"/>
    </w:pPr>
  </w:style>
  <w:style w:type="character" w:styleId="a4">
    <w:name w:val="Strong"/>
    <w:basedOn w:val="a1"/>
    <w:uiPriority w:val="10"/>
    <w:qFormat/>
    <w:rPr>
      <w:b/>
      <w:bCs/>
    </w:rPr>
  </w:style>
  <w:style w:type="paragraph" w:customStyle="1" w:styleId="720079904D70447395A53742DF698BC2">
    <w:name w:val="720079904D70447395A53742DF698BC2"/>
    <w:pPr>
      <w:widowControl w:val="0"/>
      <w:wordWrap w:val="0"/>
      <w:autoSpaceDE w:val="0"/>
      <w:autoSpaceDN w:val="0"/>
    </w:pPr>
  </w:style>
  <w:style w:type="paragraph" w:customStyle="1" w:styleId="8AF9769D090042CD8F9C6517096B7742">
    <w:name w:val="8AF9769D090042CD8F9C6517096B7742"/>
    <w:pPr>
      <w:widowControl w:val="0"/>
      <w:wordWrap w:val="0"/>
      <w:autoSpaceDE w:val="0"/>
      <w:autoSpaceDN w:val="0"/>
    </w:pPr>
  </w:style>
  <w:style w:type="paragraph" w:customStyle="1" w:styleId="0D10592A864B4ADD84FA9B942ED42AE0">
    <w:name w:val="0D10592A864B4ADD84FA9B942ED42AE0"/>
    <w:pPr>
      <w:widowControl w:val="0"/>
      <w:wordWrap w:val="0"/>
      <w:autoSpaceDE w:val="0"/>
      <w:autoSpaceDN w:val="0"/>
    </w:pPr>
  </w:style>
  <w:style w:type="paragraph" w:customStyle="1" w:styleId="263587A31A6D447EA5DC0259B0F40236">
    <w:name w:val="263587A31A6D447EA5DC0259B0F40236"/>
    <w:pPr>
      <w:widowControl w:val="0"/>
      <w:wordWrap w:val="0"/>
      <w:autoSpaceDE w:val="0"/>
      <w:autoSpaceDN w:val="0"/>
    </w:pPr>
  </w:style>
  <w:style w:type="paragraph" w:customStyle="1" w:styleId="299D174F0A52422C9F9F933498B0814B">
    <w:name w:val="299D174F0A52422C9F9F933498B0814B"/>
    <w:pPr>
      <w:widowControl w:val="0"/>
      <w:wordWrap w:val="0"/>
      <w:autoSpaceDE w:val="0"/>
      <w:autoSpaceDN w:val="0"/>
    </w:pPr>
  </w:style>
  <w:style w:type="paragraph" w:customStyle="1" w:styleId="F6362DE7240744D2878330091CA98842">
    <w:name w:val="F6362DE7240744D2878330091CA98842"/>
    <w:pPr>
      <w:widowControl w:val="0"/>
      <w:wordWrap w:val="0"/>
      <w:autoSpaceDE w:val="0"/>
      <w:autoSpaceDN w:val="0"/>
    </w:pPr>
  </w:style>
  <w:style w:type="paragraph" w:customStyle="1" w:styleId="9ED11F3D3A1A4D40B0ACE601E792ACA1">
    <w:name w:val="9ED11F3D3A1A4D40B0ACE601E792ACA1"/>
    <w:pPr>
      <w:widowControl w:val="0"/>
      <w:wordWrap w:val="0"/>
      <w:autoSpaceDE w:val="0"/>
      <w:autoSpaceDN w:val="0"/>
    </w:pPr>
  </w:style>
  <w:style w:type="paragraph" w:customStyle="1" w:styleId="15DE55E8A7DB473DBC764C9C7F1FD9DB">
    <w:name w:val="15DE55E8A7DB473DBC764C9C7F1FD9DB"/>
    <w:pPr>
      <w:widowControl w:val="0"/>
      <w:wordWrap w:val="0"/>
      <w:autoSpaceDE w:val="0"/>
      <w:autoSpaceDN w:val="0"/>
    </w:pPr>
  </w:style>
  <w:style w:type="paragraph" w:customStyle="1" w:styleId="57457DA75BC6456FA6DCD783A33DBDA3">
    <w:name w:val="57457DA75BC6456FA6DCD783A33DBDA3"/>
    <w:pPr>
      <w:widowControl w:val="0"/>
      <w:wordWrap w:val="0"/>
      <w:autoSpaceDE w:val="0"/>
      <w:autoSpaceDN w:val="0"/>
    </w:pPr>
  </w:style>
  <w:style w:type="paragraph" w:customStyle="1" w:styleId="0A071353210C43B2A125CEB801CD4CAE">
    <w:name w:val="0A071353210C43B2A125CEB801CD4CAE"/>
    <w:pPr>
      <w:widowControl w:val="0"/>
      <w:wordWrap w:val="0"/>
      <w:autoSpaceDE w:val="0"/>
      <w:autoSpaceDN w:val="0"/>
    </w:pPr>
  </w:style>
  <w:style w:type="paragraph" w:customStyle="1" w:styleId="3A69A690FC854E78B6FF22719CBD6281">
    <w:name w:val="3A69A690FC854E78B6FF22719CBD6281"/>
    <w:pPr>
      <w:widowControl w:val="0"/>
      <w:wordWrap w:val="0"/>
      <w:autoSpaceDE w:val="0"/>
      <w:autoSpaceDN w:val="0"/>
    </w:pPr>
  </w:style>
  <w:style w:type="paragraph" w:customStyle="1" w:styleId="1CC6445E489B411BB01DBA5C31A5D883">
    <w:name w:val="1CC6445E489B411BB01DBA5C31A5D883"/>
    <w:pPr>
      <w:widowControl w:val="0"/>
      <w:wordWrap w:val="0"/>
      <w:autoSpaceDE w:val="0"/>
      <w:autoSpaceDN w:val="0"/>
    </w:pPr>
  </w:style>
  <w:style w:type="paragraph" w:customStyle="1" w:styleId="8F7E91E798DF485DA45F49F86C037B45">
    <w:name w:val="8F7E91E798DF485DA45F49F86C037B45"/>
    <w:pPr>
      <w:widowControl w:val="0"/>
      <w:wordWrap w:val="0"/>
      <w:autoSpaceDE w:val="0"/>
      <w:autoSpaceDN w:val="0"/>
    </w:pPr>
  </w:style>
  <w:style w:type="paragraph" w:customStyle="1" w:styleId="4D48D17627D74C7D9648CC004F1CFB39">
    <w:name w:val="4D48D17627D74C7D9648CC004F1CFB39"/>
    <w:pPr>
      <w:widowControl w:val="0"/>
      <w:wordWrap w:val="0"/>
      <w:autoSpaceDE w:val="0"/>
      <w:autoSpaceDN w:val="0"/>
    </w:pPr>
  </w:style>
  <w:style w:type="paragraph" w:customStyle="1" w:styleId="1BBB357E73EA4F8E816FDE3A823136E5">
    <w:name w:val="1BBB357E73EA4F8E816FDE3A823136E5"/>
    <w:pPr>
      <w:widowControl w:val="0"/>
      <w:wordWrap w:val="0"/>
      <w:autoSpaceDE w:val="0"/>
      <w:autoSpaceDN w:val="0"/>
    </w:pPr>
  </w:style>
  <w:style w:type="paragraph" w:customStyle="1" w:styleId="992258B5E699406EA0C3D4E558C71E6F">
    <w:name w:val="992258B5E699406EA0C3D4E558C71E6F"/>
    <w:pPr>
      <w:widowControl w:val="0"/>
      <w:wordWrap w:val="0"/>
      <w:autoSpaceDE w:val="0"/>
      <w:autoSpaceDN w:val="0"/>
    </w:pPr>
  </w:style>
  <w:style w:type="paragraph" w:customStyle="1" w:styleId="79E7946821B54FE59E3DE6E7F50BC9C6">
    <w:name w:val="79E7946821B54FE59E3DE6E7F50BC9C6"/>
    <w:pPr>
      <w:widowControl w:val="0"/>
      <w:wordWrap w:val="0"/>
      <w:autoSpaceDE w:val="0"/>
      <w:autoSpaceDN w:val="0"/>
    </w:pPr>
  </w:style>
  <w:style w:type="paragraph" w:customStyle="1" w:styleId="6793303F214A42C28FB50EC8E003B1F8">
    <w:name w:val="6793303F214A42C28FB50EC8E003B1F8"/>
    <w:pPr>
      <w:widowControl w:val="0"/>
      <w:wordWrap w:val="0"/>
      <w:autoSpaceDE w:val="0"/>
      <w:autoSpaceDN w:val="0"/>
    </w:pPr>
  </w:style>
  <w:style w:type="paragraph" w:customStyle="1" w:styleId="8D69F0AF30414632ACD6F25A053FD167">
    <w:name w:val="8D69F0AF30414632ACD6F25A053FD167"/>
    <w:pPr>
      <w:widowControl w:val="0"/>
      <w:wordWrap w:val="0"/>
      <w:autoSpaceDE w:val="0"/>
      <w:autoSpaceDN w:val="0"/>
    </w:pPr>
  </w:style>
  <w:style w:type="paragraph" w:customStyle="1" w:styleId="AA599939D0414C78894A3D1B496C7502">
    <w:name w:val="AA599939D0414C78894A3D1B496C7502"/>
    <w:pPr>
      <w:widowControl w:val="0"/>
      <w:wordWrap w:val="0"/>
      <w:autoSpaceDE w:val="0"/>
      <w:autoSpaceDN w:val="0"/>
    </w:pPr>
  </w:style>
  <w:style w:type="paragraph" w:customStyle="1" w:styleId="D8C9311470CE439091BBB3BD10E74AA7">
    <w:name w:val="D8C9311470CE439091BBB3BD10E74AA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38FDBF-9B6F-4055-923A-84E03EAA7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A4691-BCCE-44C4-8902-498A6C105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연간 보고서(빨강검정 디자인).dotx</Template>
  <TotalTime>81</TotalTime>
  <Pages>5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검수자: 장병진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납품 데이터 검수 보고서</dc:title>
  <dc:subject>20160514_중앙항업</dc:subject>
  <dc:creator>jangbi</dc:creator>
  <cp:keywords/>
  <cp:lastModifiedBy>jangbi</cp:lastModifiedBy>
  <cp:revision>3</cp:revision>
  <dcterms:created xsi:type="dcterms:W3CDTF">2016-05-16T02:58:00Z</dcterms:created>
  <dcterms:modified xsi:type="dcterms:W3CDTF">2016-05-16T04:19:00Z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